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"Status of the switch"</w:t>
        <w:br/>
        <w:t xml:space="preserve">                      }</w:t>
        <w:br/>
        <w:t xml:space="preserve">                    }</w:t>
        <w:br/>
        <w:t xml:space="preserve">                  }</w:t>
        <w:br/>
        <w:t xml:space="preserve">                },</w:t>
        <w:br/>
        <w:t xml:space="preserve">                "type": "object",</w:t>
        <w:br/>
        <w:t xml:space="preserve">                "allOf": [</w:t>
        <w:br/>
        <w:t xml:space="preserve">                  {"$ref": "oic.core.json#/definitions/oic.core"},</w:t>
        <w:br/>
        <w:t xml:space="preserve">                  {"$ref": "oic.baseResource.json#/definitions/oic.r.baseResource"},</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"Status of the switch"</w:t>
        <w:br/>
        <w:t xml:space="preserve">                  }</w:t>
        <w:br/>
        <w:t xml:space="preserve">                }</w:t>
        <w:br/>
        <w:t xml:space="preserve">              }</w:t>
        <w:br/>
        <w:t xml:space="preserve">            },</w:t>
        <w:br/>
        <w:t xml:space="preserve">            "type": "object",</w:t>
        <w:br/>
        <w:t xml:space="preserve">            "allOf": [</w:t>
        <w:br/>
        <w:t xml:space="preserve">              {"$ref": "oic.core.json#/definitions/oic.core"},</w:t>
        <w:br/>
        <w:t xml:space="preserve">              {"$ref": "oic.baseResource.json#/definitions/oic.r.baseResource"},</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"Status of the switch"</w:t>
        <w:br/>
        <w:t xml:space="preserve">                      }</w:t>
        <w:br/>
        <w:t xml:space="preserve">                    }</w:t>
        <w:br/>
        <w:t xml:space="preserve">                  }</w:t>
        <w:br/>
        <w:t xml:space="preserve">                },</w:t>
        <w:br/>
        <w:t xml:space="preserve">                "type": "object",</w:t>
        <w:br/>
        <w:t xml:space="preserve">                "allOf": [</w:t>
        <w:br/>
        <w:t xml:space="preserve">                  {"$ref": "oic.core.json#/definitions/oic.core"},</w:t>
        <w:br/>
        <w:t xml:space="preserve">                  {"$ref": "oic.baseResource.json#/definitions/oic.r.baseResource"},</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value</w:t>
            </w:r>
          </w:p>
        </w:tc>
        <w:tc>
          <w:p>
            <w:r>
              <w:t>boolean</w:t>
            </w:r>
          </w:p>
        </w:tc>
        <w:tc>
          <w:p>
            <w:r>
              <w:t>yes</w:t>
            </w:r>
          </w:p>
        </w:tc>
        <w:tc>
          <w:p>
            <w:r>
              <w:t>Read Write</w:t>
            </w:r>
          </w:p>
        </w:tc>
        <w:tc>
          <w:p>
            <w:r>
              <w:t>Status of the switch</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