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None</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None</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None</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