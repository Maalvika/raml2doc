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1"/>
      </w:pPr>
      <w:r>
        <w:t>my new heading</w:t>
      </w: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