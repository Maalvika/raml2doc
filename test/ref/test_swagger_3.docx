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48892"/>
        <w:docPartObj>
          <w:docPartGallery w:val="Cover Pages"/>
          <w:docPartUnique/>
        </w:docPartObj>
      </w:sdtPr>
      <w:sdtEndPr/>
      <w:sdtContent>
        <w:p w14:paraId="2296AE94" w14:textId="1D8CFAD8" w:rsidR="00FD1B66" w:rsidRDefault="00346567">
          <w:r>
            <w:rPr>
              <w:noProof/>
              <w:lang w:val="en-GB" w:eastAsia="en-GB"/>
            </w:rPr>
            <mc:AlternateContent>
              <mc:Choice Requires="wpg">
                <w:drawing>
                  <wp:anchor distT="0" distB="0" distL="114300" distR="114300" simplePos="0" relativeHeight="251662336" behindDoc="0" locked="0" layoutInCell="1" allowOverlap="1" wp14:anchorId="118C6136" wp14:editId="1119078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635" r="635" b="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8617F97"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xyeITZAAAABgEAAA8AAABk&#10;cnMvZG93bnJldi54bWxMj0FvwjAMhe+T+A+RkXYbaZnGWNcUITTOiLLLbqHxmorEqZoA5d/P7LJd&#10;LFvPeu975Wr0TlxwiF0gBfksA4HUBNNRq+DzsH1agohJk9EuECq4YYRVNXkodWHClfZ4qVMr2IRi&#10;oRXYlPpCythY9DrOQo/E2ncYvE58Dq00g76yuXdynmUL6XVHnGB1jxuLzak+e86Nu9cPJ/3uNm7t&#10;Zv0cui/c10o9Tsf1O4iEY/p7hjs+o0PFTMdwJhOFU8BF0u+8a/lLzj2OvC3fFiCrUv7Hr34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BpI/O+/gQAAB0QAAAOAAAAAAAAAAAAAAAAADoCAABkcnMvZTJvRG9j&#10;LnhtbFBLAQItABQABgAIAAAAIQCqJg6+vAAAACEBAAAZAAAAAAAAAAAAAAAAAGQHAABkcnMvX3Jl&#10;bHMvZTJvRG9jLnhtbC5yZWxzUEsBAi0AFAAGAAgAAAAhAKxyeIT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517A0F23" wp14:editId="41AAF2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37CE7" w14:textId="3D4597EE" w:rsidR="00A1216E" w:rsidRDefault="00A1216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7A0F23" id="_x0000_t202" coordsize="21600,21600" o:spt="202" path="m,l,21600r21600,l21600,xe">
                    <v:stroke joinstyle="miter"/>
                    <v:path gradientshapeok="t" o:connecttype="rect"/>
                  </v:shapetype>
                  <v:shape id="Text Box 152" o:spid="_x0000_s1026" type="#_x0000_t202" style="position:absolute;left:0;text-align:left;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p w14:paraId="1B937CE7" w14:textId="3D4597EE" w:rsidR="00A1216E" w:rsidRDefault="00A1216E">
                          <w:pPr>
                            <w:pStyle w:val="NoSpacing"/>
                            <w:jc w:val="right"/>
                            <w:rPr>
                              <w:color w:val="595959" w:themeColor="text1" w:themeTint="A6"/>
                              <w:sz w:val="18"/>
                              <w:szCs w:val="1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6618170" wp14:editId="447FDF6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618170" id="Text Box 154" o:spid="_x0000_s1027" type="#_x0000_t202" style="position:absolute;left:0;text-align:left;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" filled="f" stroked="f" strokeweight=".5pt">
                    <v:path arrowok="t"/>
                    <v:textbox inset="126pt,0,54pt,0">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9B418F8" w14:textId="3C180DFC" w:rsidR="00FD1B66" w:rsidRDefault="00FD1B66">
          <w:pPr>
            <w:spacing w:after="160" w:line="259" w:lineRule="auto"/>
            <w:jc w:val="left"/>
          </w:pPr>
          <w:r>
            <w:br w:type="page"/>
          </w:r>
        </w:p>
      </w:sdtContent>
    </w:sdt>
    <w:p w14:paraId="1820E653" w14:textId="77777777" w:rsidR="00D56BB3" w:rsidRPr="00D56BB3" w:rsidRDefault="00D56BB3" w:rsidP="00D56BB3">
      <w:pPr>
        <w:pStyle w:val="PARAGRAPH"/>
      </w:pPr>
    </w:p>
    <w:p w14:paraId="416DFAD4" w14:textId="77777777" w:rsidR="007A0A2B" w:rsidRDefault="007A0A2B" w:rsidP="007A0A2B">
      <w:pPr>
        <w:jc w:val="center"/>
        <w:rPr>
          <w:sz w:val="24"/>
        </w:rPr>
      </w:pPr>
      <w:bookmarkStart w:id="0" w:name="_Toc402347302"/>
      <w:r>
        <w:rPr>
          <w:sz w:val="24"/>
        </w:rPr>
        <w:t>CONTENTS</w:t>
      </w:r>
    </w:p>
    <w:p w14:paraId="333C694A" w14:textId="77777777" w:rsidR="007A0A2B" w:rsidRDefault="007A0A2B" w:rsidP="007A0A2B">
      <w:pPr>
        <w:pStyle w:val="PARAGRAPH"/>
      </w:pPr>
    </w:p>
    <w:p w14:paraId="573B9251" w14:textId="77777777" w:rsidR="00131C94" w:rsidRDefault="007A0A2B">
      <w:pPr>
        <w:pStyle w:val="TOC1"/>
        <w:rPr>
          <w:rFonts w:asciiTheme="minorHAnsi" w:eastAsiaTheme="minorEastAsia" w:hAnsiTheme="minorHAnsi" w:cstheme="minorBidi"/>
          <w:spacing w:val="0"/>
          <w:sz w:val="22"/>
          <w:szCs w:val="22"/>
          <w:lang w:eastAsia="ko-KR"/>
        </w:rPr>
      </w:pPr>
      <w:r>
        <w:fldChar w:fldCharType="begin"/>
      </w:r>
      <w:r>
        <w:instrText xml:space="preserve"> TOC \o "1-3" \h \z \u </w:instrText>
      </w:r>
      <w:r>
        <w:fldChar w:fldCharType="separate"/>
      </w:r>
      <w:hyperlink w:anchor="_Toc404072939" w:history="1">
        <w:r w:rsidR="00131C94" w:rsidRPr="009C1C73">
          <w:rPr>
            <w:rStyle w:val="Hyperlink"/>
          </w:rPr>
          <w:t>1</w:t>
        </w:r>
        <w:r w:rsidR="00131C94">
          <w:rPr>
            <w:rFonts w:asciiTheme="minorHAnsi" w:eastAsiaTheme="minorEastAsia" w:hAnsiTheme="minorHAnsi" w:cstheme="minorBidi"/>
            <w:spacing w:val="0"/>
            <w:sz w:val="22"/>
            <w:szCs w:val="22"/>
            <w:lang w:eastAsia="ko-KR"/>
          </w:rPr>
          <w:tab/>
        </w:r>
        <w:r w:rsidR="00131C94" w:rsidRPr="009C1C73">
          <w:rPr>
            <w:rStyle w:val="Hyperlink"/>
          </w:rPr>
          <w:t>Scope</w:t>
        </w:r>
        <w:r w:rsidR="00131C94">
          <w:rPr>
            <w:webHidden/>
          </w:rPr>
          <w:tab/>
        </w:r>
        <w:r w:rsidR="00131C94">
          <w:rPr>
            <w:webHidden/>
          </w:rPr>
          <w:fldChar w:fldCharType="begin"/>
        </w:r>
        <w:r w:rsidR="00131C94">
          <w:rPr>
            <w:webHidden/>
          </w:rPr>
          <w:instrText xml:space="preserve"> PAGEREF _Toc404072939 \h </w:instrText>
        </w:r>
        <w:r w:rsidR="00131C94">
          <w:rPr>
            <w:webHidden/>
          </w:rPr>
        </w:r>
        <w:r w:rsidR="00131C94">
          <w:rPr>
            <w:webHidden/>
          </w:rPr>
          <w:fldChar w:fldCharType="separate"/>
        </w:r>
        <w:r w:rsidR="00131C94">
          <w:rPr>
            <w:webHidden/>
          </w:rPr>
          <w:t>3</w:t>
        </w:r>
        <w:r w:rsidR="00131C94">
          <w:rPr>
            <w:webHidden/>
          </w:rPr>
          <w:fldChar w:fldCharType="end"/>
        </w:r>
      </w:hyperlink>
    </w:p>
    <w:p w14:paraId="236918B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0" w:history="1">
        <w:r w:rsidR="00131C94" w:rsidRPr="009C1C73">
          <w:rPr>
            <w:rStyle w:val="Hyperlink"/>
          </w:rPr>
          <w:t>2</w:t>
        </w:r>
        <w:r w:rsidR="00131C94">
          <w:rPr>
            <w:rFonts w:asciiTheme="minorHAnsi" w:eastAsiaTheme="minorEastAsia" w:hAnsiTheme="minorHAnsi" w:cstheme="minorBidi"/>
            <w:spacing w:val="0"/>
            <w:sz w:val="22"/>
            <w:szCs w:val="22"/>
            <w:lang w:eastAsia="ko-KR"/>
          </w:rPr>
          <w:tab/>
        </w:r>
        <w:r w:rsidR="00131C94" w:rsidRPr="009C1C73">
          <w:rPr>
            <w:rStyle w:val="Hyperlink"/>
          </w:rPr>
          <w:t>Normative references</w:t>
        </w:r>
        <w:r w:rsidR="00131C94">
          <w:rPr>
            <w:webHidden/>
          </w:rPr>
          <w:tab/>
        </w:r>
        <w:r w:rsidR="00131C94">
          <w:rPr>
            <w:webHidden/>
          </w:rPr>
          <w:fldChar w:fldCharType="begin"/>
        </w:r>
        <w:r w:rsidR="00131C94">
          <w:rPr>
            <w:webHidden/>
          </w:rPr>
          <w:instrText xml:space="preserve"> PAGEREF _Toc404072940 \h </w:instrText>
        </w:r>
        <w:r w:rsidR="00131C94">
          <w:rPr>
            <w:webHidden/>
          </w:rPr>
        </w:r>
        <w:r w:rsidR="00131C94">
          <w:rPr>
            <w:webHidden/>
          </w:rPr>
          <w:fldChar w:fldCharType="separate"/>
        </w:r>
        <w:r w:rsidR="00131C94">
          <w:rPr>
            <w:webHidden/>
          </w:rPr>
          <w:t>3</w:t>
        </w:r>
        <w:r w:rsidR="00131C94">
          <w:rPr>
            <w:webHidden/>
          </w:rPr>
          <w:fldChar w:fldCharType="end"/>
        </w:r>
      </w:hyperlink>
    </w:p>
    <w:p w14:paraId="11E64F3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1" w:history="1">
        <w:r w:rsidR="00131C94" w:rsidRPr="009C1C73">
          <w:rPr>
            <w:rStyle w:val="Hyperlink"/>
          </w:rPr>
          <w:t>3</w:t>
        </w:r>
        <w:r w:rsidR="00131C94">
          <w:rPr>
            <w:rFonts w:asciiTheme="minorHAnsi" w:eastAsiaTheme="minorEastAsia" w:hAnsiTheme="minorHAnsi" w:cstheme="minorBidi"/>
            <w:spacing w:val="0"/>
            <w:sz w:val="22"/>
            <w:szCs w:val="22"/>
            <w:lang w:eastAsia="ko-KR"/>
          </w:rPr>
          <w:tab/>
        </w:r>
        <w:r w:rsidR="00131C94" w:rsidRPr="009C1C73">
          <w:rPr>
            <w:rStyle w:val="Hyperlink"/>
          </w:rPr>
          <w:t>Terms, definitions, symbols and abbreviations</w:t>
        </w:r>
        <w:r w:rsidR="00131C94">
          <w:rPr>
            <w:webHidden/>
          </w:rPr>
          <w:tab/>
        </w:r>
        <w:r w:rsidR="00131C94">
          <w:rPr>
            <w:webHidden/>
          </w:rPr>
          <w:fldChar w:fldCharType="begin"/>
        </w:r>
        <w:r w:rsidR="00131C94">
          <w:rPr>
            <w:webHidden/>
          </w:rPr>
          <w:instrText xml:space="preserve"> PAGEREF _Toc404072941 \h </w:instrText>
        </w:r>
        <w:r w:rsidR="00131C94">
          <w:rPr>
            <w:webHidden/>
          </w:rPr>
        </w:r>
        <w:r w:rsidR="00131C94">
          <w:rPr>
            <w:webHidden/>
          </w:rPr>
          <w:fldChar w:fldCharType="separate"/>
        </w:r>
        <w:r w:rsidR="00131C94">
          <w:rPr>
            <w:webHidden/>
          </w:rPr>
          <w:t>3</w:t>
        </w:r>
        <w:r w:rsidR="00131C94">
          <w:rPr>
            <w:webHidden/>
          </w:rPr>
          <w:fldChar w:fldCharType="end"/>
        </w:r>
      </w:hyperlink>
    </w:p>
    <w:p w14:paraId="4B7AD5C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2" w:history="1">
        <w:r w:rsidR="00131C94" w:rsidRPr="009C1C73">
          <w:rPr>
            <w:rStyle w:val="Hyperlink"/>
          </w:rPr>
          <w:t>3.1</w:t>
        </w:r>
        <w:r w:rsidR="00131C94">
          <w:rPr>
            <w:rFonts w:asciiTheme="minorHAnsi" w:eastAsiaTheme="minorEastAsia" w:hAnsiTheme="minorHAnsi" w:cstheme="minorBidi"/>
            <w:spacing w:val="0"/>
            <w:sz w:val="22"/>
            <w:szCs w:val="22"/>
            <w:lang w:eastAsia="ko-KR"/>
          </w:rPr>
          <w:tab/>
        </w:r>
        <w:r w:rsidR="00131C94" w:rsidRPr="009C1C73">
          <w:rPr>
            <w:rStyle w:val="Hyperlink"/>
          </w:rPr>
          <w:t>Terms and definitions</w:t>
        </w:r>
        <w:r w:rsidR="00131C94">
          <w:rPr>
            <w:webHidden/>
          </w:rPr>
          <w:tab/>
        </w:r>
        <w:r w:rsidR="00131C94">
          <w:rPr>
            <w:webHidden/>
          </w:rPr>
          <w:fldChar w:fldCharType="begin"/>
        </w:r>
        <w:r w:rsidR="00131C94">
          <w:rPr>
            <w:webHidden/>
          </w:rPr>
          <w:instrText xml:space="preserve"> PAGEREF _Toc404072942 \h </w:instrText>
        </w:r>
        <w:r w:rsidR="00131C94">
          <w:rPr>
            <w:webHidden/>
          </w:rPr>
        </w:r>
        <w:r w:rsidR="00131C94">
          <w:rPr>
            <w:webHidden/>
          </w:rPr>
          <w:fldChar w:fldCharType="separate"/>
        </w:r>
        <w:r w:rsidR="00131C94">
          <w:rPr>
            <w:webHidden/>
          </w:rPr>
          <w:t>3</w:t>
        </w:r>
        <w:r w:rsidR="00131C94">
          <w:rPr>
            <w:webHidden/>
          </w:rPr>
          <w:fldChar w:fldCharType="end"/>
        </w:r>
      </w:hyperlink>
    </w:p>
    <w:p w14:paraId="42687F2C"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3" w:history="1">
        <w:r w:rsidR="00131C94" w:rsidRPr="009C1C73">
          <w:rPr>
            <w:rStyle w:val="Hyperlink"/>
          </w:rPr>
          <w:t>3.2</w:t>
        </w:r>
        <w:r w:rsidR="00131C94">
          <w:rPr>
            <w:rFonts w:asciiTheme="minorHAnsi" w:eastAsiaTheme="minorEastAsia" w:hAnsiTheme="minorHAnsi" w:cstheme="minorBidi"/>
            <w:spacing w:val="0"/>
            <w:sz w:val="22"/>
            <w:szCs w:val="22"/>
            <w:lang w:eastAsia="ko-KR"/>
          </w:rPr>
          <w:tab/>
        </w:r>
        <w:r w:rsidR="00131C94" w:rsidRPr="009C1C73">
          <w:rPr>
            <w:rStyle w:val="Hyperlink"/>
          </w:rPr>
          <w:t>Symbols and abbreviations</w:t>
        </w:r>
        <w:r w:rsidR="00131C94">
          <w:rPr>
            <w:webHidden/>
          </w:rPr>
          <w:tab/>
        </w:r>
        <w:r w:rsidR="00131C94">
          <w:rPr>
            <w:webHidden/>
          </w:rPr>
          <w:fldChar w:fldCharType="begin"/>
        </w:r>
        <w:r w:rsidR="00131C94">
          <w:rPr>
            <w:webHidden/>
          </w:rPr>
          <w:instrText xml:space="preserve"> PAGEREF _Toc404072943 \h </w:instrText>
        </w:r>
        <w:r w:rsidR="00131C94">
          <w:rPr>
            <w:webHidden/>
          </w:rPr>
        </w:r>
        <w:r w:rsidR="00131C94">
          <w:rPr>
            <w:webHidden/>
          </w:rPr>
          <w:fldChar w:fldCharType="separate"/>
        </w:r>
        <w:r w:rsidR="00131C94">
          <w:rPr>
            <w:webHidden/>
          </w:rPr>
          <w:t>3</w:t>
        </w:r>
        <w:r w:rsidR="00131C94">
          <w:rPr>
            <w:webHidden/>
          </w:rPr>
          <w:fldChar w:fldCharType="end"/>
        </w:r>
      </w:hyperlink>
    </w:p>
    <w:p w14:paraId="3DE39E31"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4" w:history="1">
        <w:r w:rsidR="00131C94" w:rsidRPr="009C1C73">
          <w:rPr>
            <w:rStyle w:val="Hyperlink"/>
          </w:rPr>
          <w:t>3.3</w:t>
        </w:r>
        <w:r w:rsidR="00131C94">
          <w:rPr>
            <w:rFonts w:asciiTheme="minorHAnsi" w:eastAsiaTheme="minorEastAsia" w:hAnsiTheme="minorHAnsi" w:cstheme="minorBidi"/>
            <w:spacing w:val="0"/>
            <w:sz w:val="22"/>
            <w:szCs w:val="22"/>
            <w:lang w:eastAsia="ko-KR"/>
          </w:rPr>
          <w:tab/>
        </w:r>
        <w:r w:rsidR="00131C94" w:rsidRPr="009C1C73">
          <w:rPr>
            <w:rStyle w:val="Hyperlink"/>
          </w:rPr>
          <w:t>Conventions</w:t>
        </w:r>
        <w:r w:rsidR="00131C94">
          <w:rPr>
            <w:webHidden/>
          </w:rPr>
          <w:tab/>
        </w:r>
        <w:r w:rsidR="00131C94">
          <w:rPr>
            <w:webHidden/>
          </w:rPr>
          <w:fldChar w:fldCharType="begin"/>
        </w:r>
        <w:r w:rsidR="00131C94">
          <w:rPr>
            <w:webHidden/>
          </w:rPr>
          <w:instrText xml:space="preserve"> PAGEREF _Toc404072944 \h </w:instrText>
        </w:r>
        <w:r w:rsidR="00131C94">
          <w:rPr>
            <w:webHidden/>
          </w:rPr>
        </w:r>
        <w:r w:rsidR="00131C94">
          <w:rPr>
            <w:webHidden/>
          </w:rPr>
          <w:fldChar w:fldCharType="separate"/>
        </w:r>
        <w:r w:rsidR="00131C94">
          <w:rPr>
            <w:webHidden/>
          </w:rPr>
          <w:t>3</w:t>
        </w:r>
        <w:r w:rsidR="00131C94">
          <w:rPr>
            <w:webHidden/>
          </w:rPr>
          <w:fldChar w:fldCharType="end"/>
        </w:r>
      </w:hyperlink>
    </w:p>
    <w:p w14:paraId="60388428"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5" w:history="1">
        <w:r w:rsidR="00131C94" w:rsidRPr="009C1C73">
          <w:rPr>
            <w:rStyle w:val="Hyperlink"/>
          </w:rPr>
          <w:t>4</w:t>
        </w:r>
        <w:r w:rsidR="00131C94">
          <w:rPr>
            <w:rFonts w:asciiTheme="minorHAnsi" w:eastAsiaTheme="minorEastAsia" w:hAnsiTheme="minorHAnsi" w:cstheme="minorBidi"/>
            <w:spacing w:val="0"/>
            <w:sz w:val="22"/>
            <w:szCs w:val="22"/>
            <w:lang w:eastAsia="ko-KR"/>
          </w:rPr>
          <w:tab/>
        </w:r>
        <w:r w:rsidR="00131C94" w:rsidRPr="009C1C73">
          <w:rPr>
            <w:rStyle w:val="Hyperlink"/>
          </w:rPr>
          <w:t>Document conventions and organization</w:t>
        </w:r>
        <w:r w:rsidR="00131C94">
          <w:rPr>
            <w:webHidden/>
          </w:rPr>
          <w:tab/>
        </w:r>
        <w:r w:rsidR="00131C94">
          <w:rPr>
            <w:webHidden/>
          </w:rPr>
          <w:fldChar w:fldCharType="begin"/>
        </w:r>
        <w:r w:rsidR="00131C94">
          <w:rPr>
            <w:webHidden/>
          </w:rPr>
          <w:instrText xml:space="preserve"> PAGEREF _Toc404072945 \h </w:instrText>
        </w:r>
        <w:r w:rsidR="00131C94">
          <w:rPr>
            <w:webHidden/>
          </w:rPr>
        </w:r>
        <w:r w:rsidR="00131C94">
          <w:rPr>
            <w:webHidden/>
          </w:rPr>
          <w:fldChar w:fldCharType="separate"/>
        </w:r>
        <w:r w:rsidR="00131C94">
          <w:rPr>
            <w:webHidden/>
          </w:rPr>
          <w:t>3</w:t>
        </w:r>
        <w:r w:rsidR="00131C94">
          <w:rPr>
            <w:webHidden/>
          </w:rPr>
          <w:fldChar w:fldCharType="end"/>
        </w:r>
      </w:hyperlink>
    </w:p>
    <w:p w14:paraId="7332E1D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6" w:history="1">
        <w:r w:rsidR="00131C94" w:rsidRPr="009C1C73">
          <w:rPr>
            <w:rStyle w:val="Hyperlink"/>
          </w:rPr>
          <w:t>5</w:t>
        </w:r>
        <w:r w:rsidR="00131C94">
          <w:rPr>
            <w:rFonts w:asciiTheme="minorHAnsi" w:eastAsiaTheme="minorEastAsia" w:hAnsiTheme="minorHAnsi" w:cstheme="minorBidi"/>
            <w:spacing w:val="0"/>
            <w:sz w:val="22"/>
            <w:szCs w:val="22"/>
            <w:lang w:eastAsia="ko-KR"/>
          </w:rPr>
          <w:tab/>
        </w:r>
        <w:r w:rsidR="00131C94" w:rsidRPr="009C1C73">
          <w:rPr>
            <w:rStyle w:val="Hyperlink"/>
          </w:rPr>
          <w:t>Operational Scenarios</w:t>
        </w:r>
        <w:r w:rsidR="00131C94">
          <w:rPr>
            <w:webHidden/>
          </w:rPr>
          <w:tab/>
        </w:r>
        <w:r w:rsidR="00131C94">
          <w:rPr>
            <w:webHidden/>
          </w:rPr>
          <w:fldChar w:fldCharType="begin"/>
        </w:r>
        <w:r w:rsidR="00131C94">
          <w:rPr>
            <w:webHidden/>
          </w:rPr>
          <w:instrText xml:space="preserve"> PAGEREF _Toc404072946 \h </w:instrText>
        </w:r>
        <w:r w:rsidR="00131C94">
          <w:rPr>
            <w:webHidden/>
          </w:rPr>
        </w:r>
        <w:r w:rsidR="00131C94">
          <w:rPr>
            <w:webHidden/>
          </w:rPr>
          <w:fldChar w:fldCharType="separate"/>
        </w:r>
        <w:r w:rsidR="00131C94">
          <w:rPr>
            <w:webHidden/>
          </w:rPr>
          <w:t>3</w:t>
        </w:r>
        <w:r w:rsidR="00131C94">
          <w:rPr>
            <w:webHidden/>
          </w:rPr>
          <w:fldChar w:fldCharType="end"/>
        </w:r>
      </w:hyperlink>
    </w:p>
    <w:p w14:paraId="02102512"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7" w:history="1">
        <w:r w:rsidR="00131C94" w:rsidRPr="009C1C73">
          <w:rPr>
            <w:rStyle w:val="Hyperlink"/>
          </w:rPr>
          <w:t>6</w:t>
        </w:r>
        <w:r w:rsidR="00131C94">
          <w:rPr>
            <w:rFonts w:asciiTheme="minorHAnsi" w:eastAsiaTheme="minorEastAsia" w:hAnsiTheme="minorHAnsi" w:cstheme="minorBidi"/>
            <w:spacing w:val="0"/>
            <w:sz w:val="22"/>
            <w:szCs w:val="22"/>
            <w:lang w:eastAsia="ko-KR"/>
          </w:rPr>
          <w:tab/>
        </w:r>
        <w:r w:rsidR="00131C94" w:rsidRPr="009C1C73">
          <w:rPr>
            <w:rStyle w:val="Hyperlink"/>
          </w:rPr>
          <w:t>Core Resource model</w:t>
        </w:r>
        <w:r w:rsidR="00131C94">
          <w:rPr>
            <w:webHidden/>
          </w:rPr>
          <w:tab/>
        </w:r>
        <w:r w:rsidR="00131C94">
          <w:rPr>
            <w:webHidden/>
          </w:rPr>
          <w:fldChar w:fldCharType="begin"/>
        </w:r>
        <w:r w:rsidR="00131C94">
          <w:rPr>
            <w:webHidden/>
          </w:rPr>
          <w:instrText xml:space="preserve"> PAGEREF _Toc404072947 \h </w:instrText>
        </w:r>
        <w:r w:rsidR="00131C94">
          <w:rPr>
            <w:webHidden/>
          </w:rPr>
        </w:r>
        <w:r w:rsidR="00131C94">
          <w:rPr>
            <w:webHidden/>
          </w:rPr>
          <w:fldChar w:fldCharType="separate"/>
        </w:r>
        <w:r w:rsidR="00131C94">
          <w:rPr>
            <w:webHidden/>
          </w:rPr>
          <w:t>3</w:t>
        </w:r>
        <w:r w:rsidR="00131C94">
          <w:rPr>
            <w:webHidden/>
          </w:rPr>
          <w:fldChar w:fldCharType="end"/>
        </w:r>
      </w:hyperlink>
    </w:p>
    <w:p w14:paraId="406ADD2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8" w:history="1">
        <w:r w:rsidR="00131C94" w:rsidRPr="009C1C73">
          <w:rPr>
            <w:rStyle w:val="Hyperlink"/>
          </w:rPr>
          <w:t>6.1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_Toc404072948 \h </w:instrText>
        </w:r>
        <w:r w:rsidR="00131C94">
          <w:rPr>
            <w:webHidden/>
          </w:rPr>
        </w:r>
        <w:r w:rsidR="00131C94">
          <w:rPr>
            <w:webHidden/>
          </w:rPr>
          <w:fldChar w:fldCharType="separate"/>
        </w:r>
        <w:r w:rsidR="00131C94">
          <w:rPr>
            <w:webHidden/>
          </w:rPr>
          <w:t>3</w:t>
        </w:r>
        <w:r w:rsidR="00131C94">
          <w:rPr>
            <w:webHidden/>
          </w:rPr>
          <w:fldChar w:fldCharType="end"/>
        </w:r>
      </w:hyperlink>
    </w:p>
    <w:p w14:paraId="5EB33B85"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9" w:history="1">
        <w:r w:rsidR="00131C94" w:rsidRPr="009C1C73">
          <w:rPr>
            <w:rStyle w:val="Hyperlink"/>
          </w:rPr>
          <w:t>6.2</w:t>
        </w:r>
        <w:r w:rsidR="00131C94">
          <w:rPr>
            <w:rFonts w:asciiTheme="minorHAnsi" w:eastAsiaTheme="minorEastAsia" w:hAnsiTheme="minorHAnsi" w:cstheme="minorBidi"/>
            <w:spacing w:val="0"/>
            <w:sz w:val="22"/>
            <w:szCs w:val="22"/>
            <w:lang w:eastAsia="ko-KR"/>
          </w:rPr>
          <w:tab/>
        </w:r>
        <w:r w:rsidR="00131C94" w:rsidRPr="009C1C73">
          <w:rPr>
            <w:rStyle w:val="Hyperlink"/>
          </w:rPr>
          <w:t>Namespace:</w:t>
        </w:r>
        <w:r w:rsidR="00131C94">
          <w:rPr>
            <w:webHidden/>
          </w:rPr>
          <w:tab/>
        </w:r>
        <w:r w:rsidR="00131C94">
          <w:rPr>
            <w:webHidden/>
          </w:rPr>
          <w:fldChar w:fldCharType="begin"/>
        </w:r>
        <w:r w:rsidR="00131C94">
          <w:rPr>
            <w:webHidden/>
          </w:rPr>
          <w:instrText xml:space="preserve"> PAGEREF _Toc404072949 \h </w:instrText>
        </w:r>
        <w:r w:rsidR="00131C94">
          <w:rPr>
            <w:webHidden/>
          </w:rPr>
        </w:r>
        <w:r w:rsidR="00131C94">
          <w:rPr>
            <w:webHidden/>
          </w:rPr>
          <w:fldChar w:fldCharType="separate"/>
        </w:r>
        <w:r w:rsidR="00131C94">
          <w:rPr>
            <w:webHidden/>
          </w:rPr>
          <w:t>4</w:t>
        </w:r>
        <w:r w:rsidR="00131C94">
          <w:rPr>
            <w:webHidden/>
          </w:rPr>
          <w:fldChar w:fldCharType="end"/>
        </w:r>
      </w:hyperlink>
    </w:p>
    <w:p w14:paraId="1CFF550E"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0" w:history="1">
        <w:r w:rsidR="00131C94" w:rsidRPr="009C1C73">
          <w:rPr>
            <w:rStyle w:val="Hyperlink"/>
          </w:rPr>
          <w:t>6.3</w:t>
        </w:r>
        <w:r w:rsidR="00131C94">
          <w:rPr>
            <w:rFonts w:asciiTheme="minorHAnsi" w:eastAsiaTheme="minorEastAsia" w:hAnsiTheme="minorHAnsi" w:cstheme="minorBidi"/>
            <w:spacing w:val="0"/>
            <w:sz w:val="22"/>
            <w:szCs w:val="22"/>
            <w:lang w:eastAsia="ko-KR"/>
          </w:rPr>
          <w:tab/>
        </w:r>
        <w:r w:rsidR="00131C94" w:rsidRPr="009C1C73">
          <w:rPr>
            <w:rStyle w:val="Hyperlink"/>
          </w:rPr>
          <w:t>Profile of OIC Common Resources</w:t>
        </w:r>
        <w:r w:rsidR="00131C94">
          <w:rPr>
            <w:webHidden/>
          </w:rPr>
          <w:tab/>
        </w:r>
        <w:r w:rsidR="00131C94">
          <w:rPr>
            <w:webHidden/>
          </w:rPr>
          <w:fldChar w:fldCharType="begin"/>
        </w:r>
        <w:r w:rsidR="00131C94">
          <w:rPr>
            <w:webHidden/>
          </w:rPr>
          <w:instrText xml:space="preserve"> PAGEREF _Toc404072950 \h </w:instrText>
        </w:r>
        <w:r w:rsidR="00131C94">
          <w:rPr>
            <w:webHidden/>
          </w:rPr>
        </w:r>
        <w:r w:rsidR="00131C94">
          <w:rPr>
            <w:webHidden/>
          </w:rPr>
          <w:fldChar w:fldCharType="separate"/>
        </w:r>
        <w:r w:rsidR="00131C94">
          <w:rPr>
            <w:webHidden/>
          </w:rPr>
          <w:t>4</w:t>
        </w:r>
        <w:r w:rsidR="00131C94">
          <w:rPr>
            <w:webHidden/>
          </w:rPr>
          <w:fldChar w:fldCharType="end"/>
        </w:r>
      </w:hyperlink>
    </w:p>
    <w:p w14:paraId="0A6EB79B"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1" w:history="1">
        <w:r w:rsidR="00131C94" w:rsidRPr="009C1C73">
          <w:rPr>
            <w:rStyle w:val="Hyperlink"/>
          </w:rPr>
          <w:t>7</w:t>
        </w:r>
        <w:r w:rsidR="00131C94">
          <w:rPr>
            <w:rFonts w:asciiTheme="minorHAnsi" w:eastAsiaTheme="minorEastAsia" w:hAnsiTheme="minorHAnsi" w:cstheme="minorBidi"/>
            <w:spacing w:val="0"/>
            <w:sz w:val="22"/>
            <w:szCs w:val="22"/>
            <w:lang w:eastAsia="ko-KR"/>
          </w:rPr>
          <w:tab/>
        </w:r>
        <w:r w:rsidR="00131C94" w:rsidRPr="009C1C73">
          <w:rPr>
            <w:rStyle w:val="Hyperlink"/>
          </w:rPr>
          <w:t>CRUDN</w:t>
        </w:r>
        <w:r w:rsidR="00131C94">
          <w:rPr>
            <w:webHidden/>
          </w:rPr>
          <w:tab/>
        </w:r>
        <w:r w:rsidR="00131C94">
          <w:rPr>
            <w:webHidden/>
          </w:rPr>
          <w:fldChar w:fldCharType="begin"/>
        </w:r>
        <w:r w:rsidR="00131C94">
          <w:rPr>
            <w:webHidden/>
          </w:rPr>
          <w:instrText xml:space="preserve"> PAGEREF _Toc404072951 \h </w:instrText>
        </w:r>
        <w:r w:rsidR="00131C94">
          <w:rPr>
            <w:webHidden/>
          </w:rPr>
        </w:r>
        <w:r w:rsidR="00131C94">
          <w:rPr>
            <w:webHidden/>
          </w:rPr>
          <w:fldChar w:fldCharType="separate"/>
        </w:r>
        <w:r w:rsidR="00131C94">
          <w:rPr>
            <w:webHidden/>
          </w:rPr>
          <w:t>4</w:t>
        </w:r>
        <w:r w:rsidR="00131C94">
          <w:rPr>
            <w:webHidden/>
          </w:rPr>
          <w:fldChar w:fldCharType="end"/>
        </w:r>
      </w:hyperlink>
    </w:p>
    <w:p w14:paraId="54866DA7"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2" w:history="1">
        <w:r w:rsidR="00131C94" w:rsidRPr="009C1C73">
          <w:rPr>
            <w:rStyle w:val="Hyperlink"/>
          </w:rPr>
          <w:t>7.1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_Toc404072952 \h </w:instrText>
        </w:r>
        <w:r w:rsidR="00131C94">
          <w:rPr>
            <w:webHidden/>
          </w:rPr>
        </w:r>
        <w:r w:rsidR="00131C94">
          <w:rPr>
            <w:webHidden/>
          </w:rPr>
          <w:fldChar w:fldCharType="separate"/>
        </w:r>
        <w:r w:rsidR="00131C94">
          <w:rPr>
            <w:webHidden/>
          </w:rPr>
          <w:t>4</w:t>
        </w:r>
        <w:r w:rsidR="00131C94">
          <w:rPr>
            <w:webHidden/>
          </w:rPr>
          <w:fldChar w:fldCharType="end"/>
        </w:r>
      </w:hyperlink>
    </w:p>
    <w:p w14:paraId="4429904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3" w:history="1">
        <w:r w:rsidR="00131C94" w:rsidRPr="009C1C73">
          <w:rPr>
            <w:rStyle w:val="Hyperlink"/>
          </w:rPr>
          <w:t>7.2</w:t>
        </w:r>
        <w:r w:rsidR="00131C94">
          <w:rPr>
            <w:rFonts w:asciiTheme="minorHAnsi" w:eastAsiaTheme="minorEastAsia" w:hAnsiTheme="minorHAnsi" w:cstheme="minorBidi"/>
            <w:spacing w:val="0"/>
            <w:sz w:val="22"/>
            <w:szCs w:val="22"/>
            <w:lang w:eastAsia="ko-KR"/>
          </w:rPr>
          <w:tab/>
        </w:r>
        <w:r w:rsidR="00131C94" w:rsidRPr="009C1C73">
          <w:rPr>
            <w:rStyle w:val="Hyperlink"/>
          </w:rPr>
          <w:t>Response Codes</w:t>
        </w:r>
        <w:r w:rsidR="00131C94">
          <w:rPr>
            <w:webHidden/>
          </w:rPr>
          <w:tab/>
        </w:r>
        <w:r w:rsidR="00131C94">
          <w:rPr>
            <w:webHidden/>
          </w:rPr>
          <w:fldChar w:fldCharType="begin"/>
        </w:r>
        <w:r w:rsidR="00131C94">
          <w:rPr>
            <w:webHidden/>
          </w:rPr>
          <w:instrText xml:space="preserve"> PAGEREF _Toc404072953 \h </w:instrText>
        </w:r>
        <w:r w:rsidR="00131C94">
          <w:rPr>
            <w:webHidden/>
          </w:rPr>
        </w:r>
        <w:r w:rsidR="00131C94">
          <w:rPr>
            <w:webHidden/>
          </w:rPr>
          <w:fldChar w:fldCharType="separate"/>
        </w:r>
        <w:r w:rsidR="00131C94">
          <w:rPr>
            <w:webHidden/>
          </w:rPr>
          <w:t>4</w:t>
        </w:r>
        <w:r w:rsidR="00131C94">
          <w:rPr>
            <w:webHidden/>
          </w:rPr>
          <w:fldChar w:fldCharType="end"/>
        </w:r>
      </w:hyperlink>
    </w:p>
    <w:p w14:paraId="09911A96"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4" w:history="1">
        <w:r w:rsidR="00131C94" w:rsidRPr="009C1C73">
          <w:rPr>
            <w:rStyle w:val="Hyperlink"/>
          </w:rPr>
          <w:t>8</w:t>
        </w:r>
        <w:r w:rsidR="00131C94">
          <w:rPr>
            <w:rFonts w:asciiTheme="minorHAnsi" w:eastAsiaTheme="minorEastAsia" w:hAnsiTheme="minorHAnsi" w:cstheme="minorBidi"/>
            <w:spacing w:val="0"/>
            <w:sz w:val="22"/>
            <w:szCs w:val="22"/>
            <w:lang w:eastAsia="ko-KR"/>
          </w:rPr>
          <w:tab/>
        </w:r>
        <w:r w:rsidR="00131C94" w:rsidRPr="009C1C73">
          <w:rPr>
            <w:rStyle w:val="Hyperlink"/>
          </w:rPr>
          <w:t>Device Identifiers</w:t>
        </w:r>
        <w:r w:rsidR="00131C94">
          <w:rPr>
            <w:webHidden/>
          </w:rPr>
          <w:tab/>
        </w:r>
        <w:r w:rsidR="00131C94">
          <w:rPr>
            <w:webHidden/>
          </w:rPr>
          <w:fldChar w:fldCharType="begin"/>
        </w:r>
        <w:r w:rsidR="00131C94">
          <w:rPr>
            <w:webHidden/>
          </w:rPr>
          <w:instrText xml:space="preserve"> PAGEREF _Toc404072954 \h </w:instrText>
        </w:r>
        <w:r w:rsidR="00131C94">
          <w:rPr>
            <w:webHidden/>
          </w:rPr>
        </w:r>
        <w:r w:rsidR="00131C94">
          <w:rPr>
            <w:webHidden/>
          </w:rPr>
          <w:fldChar w:fldCharType="separate"/>
        </w:r>
        <w:r w:rsidR="00131C94">
          <w:rPr>
            <w:webHidden/>
          </w:rPr>
          <w:t>4</w:t>
        </w:r>
        <w:r w:rsidR="00131C94">
          <w:rPr>
            <w:webHidden/>
          </w:rPr>
          <w:fldChar w:fldCharType="end"/>
        </w:r>
      </w:hyperlink>
    </w:p>
    <w:p w14:paraId="1EB5ACB5"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5" w:history="1">
        <w:r w:rsidR="00131C94" w:rsidRPr="009C1C73">
          <w:rPr>
            <w:rStyle w:val="Hyperlink"/>
          </w:rPr>
          <w:t>9</w:t>
        </w:r>
        <w:r w:rsidR="00131C94">
          <w:rPr>
            <w:rFonts w:asciiTheme="minorHAnsi" w:eastAsiaTheme="minorEastAsia" w:hAnsiTheme="minorHAnsi" w:cstheme="minorBidi"/>
            <w:spacing w:val="0"/>
            <w:sz w:val="22"/>
            <w:szCs w:val="22"/>
            <w:lang w:eastAsia="ko-KR"/>
          </w:rPr>
          <w:tab/>
        </w:r>
        <w:r w:rsidR="00131C94" w:rsidRPr="009C1C73">
          <w:rPr>
            <w:rStyle w:val="Hyperlink"/>
          </w:rPr>
          <w:t>Sensor Resource Model</w:t>
        </w:r>
        <w:r w:rsidR="00131C94">
          <w:rPr>
            <w:webHidden/>
          </w:rPr>
          <w:tab/>
        </w:r>
        <w:r w:rsidR="00131C94">
          <w:rPr>
            <w:webHidden/>
          </w:rPr>
          <w:fldChar w:fldCharType="begin"/>
        </w:r>
        <w:r w:rsidR="00131C94">
          <w:rPr>
            <w:webHidden/>
          </w:rPr>
          <w:instrText xml:space="preserve"> PAGEREF _Toc404072955 \h </w:instrText>
        </w:r>
        <w:r w:rsidR="00131C94">
          <w:rPr>
            <w:webHidden/>
          </w:rPr>
        </w:r>
        <w:r w:rsidR="00131C94">
          <w:rPr>
            <w:webHidden/>
          </w:rPr>
          <w:fldChar w:fldCharType="separate"/>
        </w:r>
        <w:r w:rsidR="00131C94">
          <w:rPr>
            <w:webHidden/>
          </w:rPr>
          <w:t>4</w:t>
        </w:r>
        <w:r w:rsidR="00131C94">
          <w:rPr>
            <w:webHidden/>
          </w:rPr>
          <w:fldChar w:fldCharType="end"/>
        </w:r>
      </w:hyperlink>
    </w:p>
    <w:p w14:paraId="3AAF68C8"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6" w:history="1">
        <w:r w:rsidR="00131C94" w:rsidRPr="009C1C73">
          <w:rPr>
            <w:rStyle w:val="Hyperlink"/>
          </w:rPr>
          <w:t>9.1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_Toc404072956 \h </w:instrText>
        </w:r>
        <w:r w:rsidR="00131C94">
          <w:rPr>
            <w:webHidden/>
          </w:rPr>
        </w:r>
        <w:r w:rsidR="00131C94">
          <w:rPr>
            <w:webHidden/>
          </w:rPr>
          <w:fldChar w:fldCharType="separate"/>
        </w:r>
        <w:r w:rsidR="00131C94">
          <w:rPr>
            <w:webHidden/>
          </w:rPr>
          <w:t>4</w:t>
        </w:r>
        <w:r w:rsidR="00131C94">
          <w:rPr>
            <w:webHidden/>
          </w:rPr>
          <w:fldChar w:fldCharType="end"/>
        </w:r>
      </w:hyperlink>
    </w:p>
    <w:p w14:paraId="7653900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7" w:history="1">
        <w:r w:rsidR="00131C94" w:rsidRPr="009C1C73">
          <w:rPr>
            <w:rStyle w:val="Hyperlink"/>
            <w14:scene3d>
              <w14:camera w14:prst="orthographicFront"/>
              <w14:lightRig w14:rig="threePt" w14:dir="t">
                <w14:rot w14:lat="0" w14:lon="0" w14:rev="0"/>
              </w14:lightRig>
            </w14:scene3d>
          </w:rPr>
          <w:t>9.1.1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_Toc404072957 \h </w:instrText>
        </w:r>
        <w:r w:rsidR="00131C94">
          <w:rPr>
            <w:webHidden/>
          </w:rPr>
        </w:r>
        <w:r w:rsidR="00131C94">
          <w:rPr>
            <w:webHidden/>
          </w:rPr>
          <w:fldChar w:fldCharType="separate"/>
        </w:r>
        <w:r w:rsidR="00131C94">
          <w:rPr>
            <w:webHidden/>
          </w:rPr>
          <w:t>4</w:t>
        </w:r>
        <w:r w:rsidR="00131C94">
          <w:rPr>
            <w:webHidden/>
          </w:rPr>
          <w:fldChar w:fldCharType="end"/>
        </w:r>
      </w:hyperlink>
    </w:p>
    <w:p w14:paraId="7EC85DE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8" w:history="1">
        <w:r w:rsidR="00131C94" w:rsidRPr="009C1C73">
          <w:rPr>
            <w:rStyle w:val="Hyperlink"/>
            <w14:scene3d>
              <w14:camera w14:prst="orthographicFront"/>
              <w14:lightRig w14:rig="threePt" w14:dir="t">
                <w14:rot w14:lat="0" w14:lon="0" w14:rev="0"/>
              </w14:lightRig>
            </w14:scene3d>
          </w:rPr>
          <w:t>9.1.2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_Toc404072958 \h </w:instrText>
        </w:r>
        <w:r w:rsidR="00131C94">
          <w:rPr>
            <w:webHidden/>
          </w:rPr>
        </w:r>
        <w:r w:rsidR="00131C94">
          <w:rPr>
            <w:webHidden/>
          </w:rPr>
          <w:fldChar w:fldCharType="separate"/>
        </w:r>
        <w:r w:rsidR="00131C94">
          <w:rPr>
            <w:webHidden/>
          </w:rPr>
          <w:t>4</w:t>
        </w:r>
        <w:r w:rsidR="00131C94">
          <w:rPr>
            <w:webHidden/>
          </w:rPr>
          <w:fldChar w:fldCharType="end"/>
        </w:r>
      </w:hyperlink>
    </w:p>
    <w:p w14:paraId="67C7B4E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9" w:history="1">
        <w:r w:rsidR="00131C94" w:rsidRPr="009C1C73">
          <w:rPr>
            <w:rStyle w:val="Hyperlink"/>
            <w14:scene3d>
              <w14:camera w14:prst="orthographicFront"/>
              <w14:lightRig w14:rig="threePt" w14:dir="t">
                <w14:rot w14:lat="0" w14:lon="0" w14:rev="0"/>
              </w14:lightRig>
            </w14:scene3d>
          </w:rPr>
          <w:t>9.1.3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_Toc404072959 \h </w:instrText>
        </w:r>
        <w:r w:rsidR="00131C94">
          <w:rPr>
            <w:webHidden/>
          </w:rPr>
        </w:r>
        <w:r w:rsidR="00131C94">
          <w:rPr>
            <w:webHidden/>
          </w:rPr>
          <w:fldChar w:fldCharType="separate"/>
        </w:r>
        <w:r w:rsidR="00131C94">
          <w:rPr>
            <w:webHidden/>
          </w:rPr>
          <w:t>4</w:t>
        </w:r>
        <w:r w:rsidR="00131C94">
          <w:rPr>
            <w:webHidden/>
          </w:rPr>
          <w:fldChar w:fldCharType="end"/>
        </w:r>
      </w:hyperlink>
    </w:p>
    <w:p w14:paraId="73739BC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0" w:history="1">
        <w:r w:rsidR="00131C94" w:rsidRPr="009C1C73">
          <w:rPr>
            <w:rStyle w:val="Hyperlink"/>
            <w14:scene3d>
              <w14:camera w14:prst="orthographicFront"/>
              <w14:lightRig w14:rig="threePt" w14:dir="t">
                <w14:rot w14:lat="0" w14:lon="0" w14:rev="0"/>
              </w14:lightRig>
            </w14:scene3d>
          </w:rPr>
          <w:t>9.1.4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_Toc404072960 \h </w:instrText>
        </w:r>
        <w:r w:rsidR="00131C94">
          <w:rPr>
            <w:webHidden/>
          </w:rPr>
        </w:r>
        <w:r w:rsidR="00131C94">
          <w:rPr>
            <w:webHidden/>
          </w:rPr>
          <w:fldChar w:fldCharType="separate"/>
        </w:r>
        <w:r w:rsidR="00131C94">
          <w:rPr>
            <w:webHidden/>
          </w:rPr>
          <w:t>4</w:t>
        </w:r>
        <w:r w:rsidR="00131C94">
          <w:rPr>
            <w:webHidden/>
          </w:rPr>
          <w:fldChar w:fldCharType="end"/>
        </w:r>
      </w:hyperlink>
    </w:p>
    <w:p w14:paraId="352BA198"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1" w:history="1">
        <w:r w:rsidR="00131C94" w:rsidRPr="009C1C73">
          <w:rPr>
            <w:rStyle w:val="Hyperlink"/>
            <w14:scene3d>
              <w14:camera w14:prst="orthographicFront"/>
              <w14:lightRig w14:rig="threePt" w14:dir="t">
                <w14:rot w14:lat="0" w14:lon="0" w14:rev="0"/>
              </w14:lightRig>
            </w14:scene3d>
          </w:rPr>
          <w:t>9.1.5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_Toc404072961 \h </w:instrText>
        </w:r>
        <w:r w:rsidR="00131C94">
          <w:rPr>
            <w:webHidden/>
          </w:rPr>
        </w:r>
        <w:r w:rsidR="00131C94">
          <w:rPr>
            <w:webHidden/>
          </w:rPr>
          <w:fldChar w:fldCharType="separate"/>
        </w:r>
        <w:r w:rsidR="00131C94">
          <w:rPr>
            <w:webHidden/>
          </w:rPr>
          <w:t>4</w:t>
        </w:r>
        <w:r w:rsidR="00131C94">
          <w:rPr>
            <w:webHidden/>
          </w:rPr>
          <w:fldChar w:fldCharType="end"/>
        </w:r>
      </w:hyperlink>
    </w:p>
    <w:p w14:paraId="65E3139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2" w:history="1">
        <w:r w:rsidR="00131C94" w:rsidRPr="009C1C73">
          <w:rPr>
            <w:rStyle w:val="Hyperlink"/>
          </w:rPr>
          <w:t>10</w:t>
        </w:r>
        <w:r w:rsidR="00131C94">
          <w:rPr>
            <w:rFonts w:asciiTheme="minorHAnsi" w:eastAsiaTheme="minorEastAsia" w:hAnsiTheme="minorHAnsi" w:cstheme="minorBidi"/>
            <w:spacing w:val="0"/>
            <w:sz w:val="22"/>
            <w:szCs w:val="22"/>
            <w:lang w:eastAsia="ko-KR"/>
          </w:rPr>
          <w:tab/>
        </w:r>
        <w:r w:rsidR="00131C94" w:rsidRPr="009C1C73">
          <w:rPr>
            <w:rStyle w:val="Hyperlink"/>
          </w:rPr>
          <w:t>Actuator Resource Model</w:t>
        </w:r>
        <w:r w:rsidR="00131C94">
          <w:rPr>
            <w:webHidden/>
          </w:rPr>
          <w:tab/>
        </w:r>
        <w:r w:rsidR="00131C94">
          <w:rPr>
            <w:webHidden/>
          </w:rPr>
          <w:fldChar w:fldCharType="begin"/>
        </w:r>
        <w:r w:rsidR="00131C94">
          <w:rPr>
            <w:webHidden/>
          </w:rPr>
          <w:instrText xml:space="preserve"> PAGEREF _Toc404072962 \h </w:instrText>
        </w:r>
        <w:r w:rsidR="00131C94">
          <w:rPr>
            <w:webHidden/>
          </w:rPr>
        </w:r>
        <w:r w:rsidR="00131C94">
          <w:rPr>
            <w:webHidden/>
          </w:rPr>
          <w:fldChar w:fldCharType="separate"/>
        </w:r>
        <w:r w:rsidR="00131C94">
          <w:rPr>
            <w:webHidden/>
          </w:rPr>
          <w:t>4</w:t>
        </w:r>
        <w:r w:rsidR="00131C94">
          <w:rPr>
            <w:webHidden/>
          </w:rPr>
          <w:fldChar w:fldCharType="end"/>
        </w:r>
      </w:hyperlink>
    </w:p>
    <w:p w14:paraId="5372893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63" w:history="1">
        <w:r w:rsidR="00131C94" w:rsidRPr="009C1C73">
          <w:rPr>
            <w:rStyle w:val="Hyperlink"/>
          </w:rPr>
          <w:t>10.1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_Toc404072963 \h </w:instrText>
        </w:r>
        <w:r w:rsidR="00131C94">
          <w:rPr>
            <w:webHidden/>
          </w:rPr>
        </w:r>
        <w:r w:rsidR="00131C94">
          <w:rPr>
            <w:webHidden/>
          </w:rPr>
          <w:fldChar w:fldCharType="separate"/>
        </w:r>
        <w:r w:rsidR="00131C94">
          <w:rPr>
            <w:webHidden/>
          </w:rPr>
          <w:t>4</w:t>
        </w:r>
        <w:r w:rsidR="00131C94">
          <w:rPr>
            <w:webHidden/>
          </w:rPr>
          <w:fldChar w:fldCharType="end"/>
        </w:r>
      </w:hyperlink>
    </w:p>
    <w:p w14:paraId="6C0750F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4" w:history="1">
        <w:r w:rsidR="00131C94" w:rsidRPr="009C1C73">
          <w:rPr>
            <w:rStyle w:val="Hyperlink"/>
            <w14:scene3d>
              <w14:camera w14:prst="orthographicFront"/>
              <w14:lightRig w14:rig="threePt" w14:dir="t">
                <w14:rot w14:lat="0" w14:lon="0" w14:rev="0"/>
              </w14:lightRig>
            </w14:scene3d>
          </w:rPr>
          <w:t>10.1.1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_Toc404072964 \h </w:instrText>
        </w:r>
        <w:r w:rsidR="00131C94">
          <w:rPr>
            <w:webHidden/>
          </w:rPr>
        </w:r>
        <w:r w:rsidR="00131C94">
          <w:rPr>
            <w:webHidden/>
          </w:rPr>
          <w:fldChar w:fldCharType="separate"/>
        </w:r>
        <w:r w:rsidR="00131C94">
          <w:rPr>
            <w:webHidden/>
          </w:rPr>
          <w:t>4</w:t>
        </w:r>
        <w:r w:rsidR="00131C94">
          <w:rPr>
            <w:webHidden/>
          </w:rPr>
          <w:fldChar w:fldCharType="end"/>
        </w:r>
      </w:hyperlink>
    </w:p>
    <w:p w14:paraId="6FB9AD8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5" w:history="1">
        <w:r w:rsidR="00131C94" w:rsidRPr="009C1C73">
          <w:rPr>
            <w:rStyle w:val="Hyperlink"/>
            <w14:scene3d>
              <w14:camera w14:prst="orthographicFront"/>
              <w14:lightRig w14:rig="threePt" w14:dir="t">
                <w14:rot w14:lat="0" w14:lon="0" w14:rev="0"/>
              </w14:lightRig>
            </w14:scene3d>
          </w:rPr>
          <w:t>10.1.2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_Toc404072965 \h </w:instrText>
        </w:r>
        <w:r w:rsidR="00131C94">
          <w:rPr>
            <w:webHidden/>
          </w:rPr>
        </w:r>
        <w:r w:rsidR="00131C94">
          <w:rPr>
            <w:webHidden/>
          </w:rPr>
          <w:fldChar w:fldCharType="separate"/>
        </w:r>
        <w:r w:rsidR="00131C94">
          <w:rPr>
            <w:webHidden/>
          </w:rPr>
          <w:t>4</w:t>
        </w:r>
        <w:r w:rsidR="00131C94">
          <w:rPr>
            <w:webHidden/>
          </w:rPr>
          <w:fldChar w:fldCharType="end"/>
        </w:r>
      </w:hyperlink>
    </w:p>
    <w:p w14:paraId="41421A4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6" w:history="1">
        <w:r w:rsidR="00131C94" w:rsidRPr="009C1C73">
          <w:rPr>
            <w:rStyle w:val="Hyperlink"/>
            <w14:scene3d>
              <w14:camera w14:prst="orthographicFront"/>
              <w14:lightRig w14:rig="threePt" w14:dir="t">
                <w14:rot w14:lat="0" w14:lon="0" w14:rev="0"/>
              </w14:lightRig>
            </w14:scene3d>
          </w:rPr>
          <w:t>10.1.3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_Toc404072966 \h </w:instrText>
        </w:r>
        <w:r w:rsidR="00131C94">
          <w:rPr>
            <w:webHidden/>
          </w:rPr>
        </w:r>
        <w:r w:rsidR="00131C94">
          <w:rPr>
            <w:webHidden/>
          </w:rPr>
          <w:fldChar w:fldCharType="separate"/>
        </w:r>
        <w:r w:rsidR="00131C94">
          <w:rPr>
            <w:webHidden/>
          </w:rPr>
          <w:t>4</w:t>
        </w:r>
        <w:r w:rsidR="00131C94">
          <w:rPr>
            <w:webHidden/>
          </w:rPr>
          <w:fldChar w:fldCharType="end"/>
        </w:r>
      </w:hyperlink>
    </w:p>
    <w:p w14:paraId="1FF7361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7" w:history="1">
        <w:r w:rsidR="00131C94" w:rsidRPr="009C1C73">
          <w:rPr>
            <w:rStyle w:val="Hyperlink"/>
            <w14:scene3d>
              <w14:camera w14:prst="orthographicFront"/>
              <w14:lightRig w14:rig="threePt" w14:dir="t">
                <w14:rot w14:lat="0" w14:lon="0" w14:rev="0"/>
              </w14:lightRig>
            </w14:scene3d>
          </w:rPr>
          <w:t>10.1.4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_Toc404072967 \h </w:instrText>
        </w:r>
        <w:r w:rsidR="00131C94">
          <w:rPr>
            <w:webHidden/>
          </w:rPr>
        </w:r>
        <w:r w:rsidR="00131C94">
          <w:rPr>
            <w:webHidden/>
          </w:rPr>
          <w:fldChar w:fldCharType="separate"/>
        </w:r>
        <w:r w:rsidR="00131C94">
          <w:rPr>
            <w:webHidden/>
          </w:rPr>
          <w:t>4</w:t>
        </w:r>
        <w:r w:rsidR="00131C94">
          <w:rPr>
            <w:webHidden/>
          </w:rPr>
          <w:fldChar w:fldCharType="end"/>
        </w:r>
      </w:hyperlink>
    </w:p>
    <w:p w14:paraId="69E1F1F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8" w:history="1">
        <w:r w:rsidR="00131C94" w:rsidRPr="009C1C73">
          <w:rPr>
            <w:rStyle w:val="Hyperlink"/>
            <w14:scene3d>
              <w14:camera w14:prst="orthographicFront"/>
              <w14:lightRig w14:rig="threePt" w14:dir="t">
                <w14:rot w14:lat="0" w14:lon="0" w14:rev="0"/>
              </w14:lightRig>
            </w14:scene3d>
          </w:rPr>
          <w:t>10.1.5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_Toc404072968 \h </w:instrText>
        </w:r>
        <w:r w:rsidR="00131C94">
          <w:rPr>
            <w:webHidden/>
          </w:rPr>
        </w:r>
        <w:r w:rsidR="00131C94">
          <w:rPr>
            <w:webHidden/>
          </w:rPr>
          <w:fldChar w:fldCharType="separate"/>
        </w:r>
        <w:r w:rsidR="00131C94">
          <w:rPr>
            <w:webHidden/>
          </w:rPr>
          <w:t>4</w:t>
        </w:r>
        <w:r w:rsidR="00131C94">
          <w:rPr>
            <w:webHidden/>
          </w:rPr>
          <w:fldChar w:fldCharType="end"/>
        </w:r>
      </w:hyperlink>
    </w:p>
    <w:p w14:paraId="1C0C1E4C"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9" w:history="1">
        <w:r w:rsidR="00131C94" w:rsidRPr="009C1C73">
          <w:rPr>
            <w:rStyle w:val="Hyperlink"/>
          </w:rPr>
          <w:t>11</w:t>
        </w:r>
        <w:r w:rsidR="00131C94">
          <w:rPr>
            <w:rFonts w:asciiTheme="minorHAnsi" w:eastAsiaTheme="minorEastAsia" w:hAnsiTheme="minorHAnsi" w:cstheme="minorBidi"/>
            <w:spacing w:val="0"/>
            <w:sz w:val="22"/>
            <w:szCs w:val="22"/>
            <w:lang w:eastAsia="ko-KR"/>
          </w:rPr>
          <w:tab/>
        </w:r>
        <w:r w:rsidR="00131C94" w:rsidRPr="009C1C73">
          <w:rPr>
            <w:rStyle w:val="Hyperlink"/>
          </w:rPr>
          <w:t>Discovery</w:t>
        </w:r>
        <w:r w:rsidR="00131C94">
          <w:rPr>
            <w:webHidden/>
          </w:rPr>
          <w:tab/>
        </w:r>
        <w:r w:rsidR="00131C94">
          <w:rPr>
            <w:webHidden/>
          </w:rPr>
          <w:fldChar w:fldCharType="begin"/>
        </w:r>
        <w:r w:rsidR="00131C94">
          <w:rPr>
            <w:webHidden/>
          </w:rPr>
          <w:instrText xml:space="preserve"> PAGEREF _Toc404072969 \h </w:instrText>
        </w:r>
        <w:r w:rsidR="00131C94">
          <w:rPr>
            <w:webHidden/>
          </w:rPr>
        </w:r>
        <w:r w:rsidR="00131C94">
          <w:rPr>
            <w:webHidden/>
          </w:rPr>
          <w:fldChar w:fldCharType="separate"/>
        </w:r>
        <w:r w:rsidR="00131C94">
          <w:rPr>
            <w:webHidden/>
          </w:rPr>
          <w:t>4</w:t>
        </w:r>
        <w:r w:rsidR="00131C94">
          <w:rPr>
            <w:webHidden/>
          </w:rPr>
          <w:fldChar w:fldCharType="end"/>
        </w:r>
      </w:hyperlink>
    </w:p>
    <w:p w14:paraId="17F2F85E"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0" w:history="1">
        <w:r w:rsidR="00131C94" w:rsidRPr="009C1C73">
          <w:rPr>
            <w:rStyle w:val="Hyperlink"/>
          </w:rPr>
          <w:t>12</w:t>
        </w:r>
        <w:r w:rsidR="00131C94">
          <w:rPr>
            <w:rFonts w:asciiTheme="minorHAnsi" w:eastAsiaTheme="minorEastAsia" w:hAnsiTheme="minorHAnsi" w:cstheme="minorBidi"/>
            <w:spacing w:val="0"/>
            <w:sz w:val="22"/>
            <w:szCs w:val="22"/>
            <w:lang w:eastAsia="ko-KR"/>
          </w:rPr>
          <w:tab/>
        </w:r>
        <w:r w:rsidR="00131C94" w:rsidRPr="009C1C73">
          <w:rPr>
            <w:rStyle w:val="Hyperlink"/>
          </w:rPr>
          <w:t>Group management</w:t>
        </w:r>
        <w:r w:rsidR="00131C94">
          <w:rPr>
            <w:webHidden/>
          </w:rPr>
          <w:tab/>
        </w:r>
        <w:r w:rsidR="00131C94">
          <w:rPr>
            <w:webHidden/>
          </w:rPr>
          <w:fldChar w:fldCharType="begin"/>
        </w:r>
        <w:r w:rsidR="00131C94">
          <w:rPr>
            <w:webHidden/>
          </w:rPr>
          <w:instrText xml:space="preserve"> PAGEREF _Toc404072970 \h </w:instrText>
        </w:r>
        <w:r w:rsidR="00131C94">
          <w:rPr>
            <w:webHidden/>
          </w:rPr>
        </w:r>
        <w:r w:rsidR="00131C94">
          <w:rPr>
            <w:webHidden/>
          </w:rPr>
          <w:fldChar w:fldCharType="separate"/>
        </w:r>
        <w:r w:rsidR="00131C94">
          <w:rPr>
            <w:webHidden/>
          </w:rPr>
          <w:t>5</w:t>
        </w:r>
        <w:r w:rsidR="00131C94">
          <w:rPr>
            <w:webHidden/>
          </w:rPr>
          <w:fldChar w:fldCharType="end"/>
        </w:r>
      </w:hyperlink>
    </w:p>
    <w:p w14:paraId="5F2EEECF"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1" w:history="1">
        <w:r w:rsidR="00131C94" w:rsidRPr="009C1C73">
          <w:rPr>
            <w:rStyle w:val="Hyperlink"/>
            <w:lang w:eastAsia="ko-KR"/>
          </w:rPr>
          <w:t>12.1</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Introduction</w:t>
        </w:r>
        <w:r w:rsidR="00131C94">
          <w:rPr>
            <w:webHidden/>
          </w:rPr>
          <w:tab/>
        </w:r>
        <w:r w:rsidR="00131C94">
          <w:rPr>
            <w:webHidden/>
          </w:rPr>
          <w:fldChar w:fldCharType="begin"/>
        </w:r>
        <w:r w:rsidR="00131C94">
          <w:rPr>
            <w:webHidden/>
          </w:rPr>
          <w:instrText xml:space="preserve"> PAGEREF _Toc404072971 \h </w:instrText>
        </w:r>
        <w:r w:rsidR="00131C94">
          <w:rPr>
            <w:webHidden/>
          </w:rPr>
        </w:r>
        <w:r w:rsidR="00131C94">
          <w:rPr>
            <w:webHidden/>
          </w:rPr>
          <w:fldChar w:fldCharType="separate"/>
        </w:r>
        <w:r w:rsidR="00131C94">
          <w:rPr>
            <w:webHidden/>
          </w:rPr>
          <w:t>5</w:t>
        </w:r>
        <w:r w:rsidR="00131C94">
          <w:rPr>
            <w:webHidden/>
          </w:rPr>
          <w:fldChar w:fldCharType="end"/>
        </w:r>
      </w:hyperlink>
    </w:p>
    <w:p w14:paraId="268C720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2" w:history="1">
        <w:r w:rsidR="00131C94" w:rsidRPr="009C1C73">
          <w:rPr>
            <w:rStyle w:val="Hyperlink"/>
            <w:lang w:eastAsia="ko-KR"/>
          </w:rPr>
          <w:t>12.2</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Group Management Requirements</w:t>
        </w:r>
        <w:r w:rsidR="00131C94">
          <w:rPr>
            <w:webHidden/>
          </w:rPr>
          <w:tab/>
        </w:r>
        <w:r w:rsidR="00131C94">
          <w:rPr>
            <w:webHidden/>
          </w:rPr>
          <w:fldChar w:fldCharType="begin"/>
        </w:r>
        <w:r w:rsidR="00131C94">
          <w:rPr>
            <w:webHidden/>
          </w:rPr>
          <w:instrText xml:space="preserve"> PAGEREF _Toc404072972 \h </w:instrText>
        </w:r>
        <w:r w:rsidR="00131C94">
          <w:rPr>
            <w:webHidden/>
          </w:rPr>
        </w:r>
        <w:r w:rsidR="00131C94">
          <w:rPr>
            <w:webHidden/>
          </w:rPr>
          <w:fldChar w:fldCharType="separate"/>
        </w:r>
        <w:r w:rsidR="00131C94">
          <w:rPr>
            <w:webHidden/>
          </w:rPr>
          <w:t>5</w:t>
        </w:r>
        <w:r w:rsidR="00131C94">
          <w:rPr>
            <w:webHidden/>
          </w:rPr>
          <w:fldChar w:fldCharType="end"/>
        </w:r>
      </w:hyperlink>
    </w:p>
    <w:p w14:paraId="74FFA04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3" w:history="1">
        <w:r w:rsidR="00131C94" w:rsidRPr="009C1C73">
          <w:rPr>
            <w:rStyle w:val="Hyperlink"/>
          </w:rPr>
          <w:t>13</w:t>
        </w:r>
        <w:r w:rsidR="00131C94">
          <w:rPr>
            <w:rFonts w:asciiTheme="minorHAnsi" w:eastAsiaTheme="minorEastAsia" w:hAnsiTheme="minorHAnsi" w:cstheme="minorBidi"/>
            <w:spacing w:val="0"/>
            <w:sz w:val="22"/>
            <w:szCs w:val="22"/>
            <w:lang w:eastAsia="ko-KR"/>
          </w:rPr>
          <w:tab/>
        </w:r>
        <w:r w:rsidR="00131C94" w:rsidRPr="009C1C73">
          <w:rPr>
            <w:rStyle w:val="Hyperlink"/>
          </w:rPr>
          <w:t>Action Sequences</w:t>
        </w:r>
        <w:r w:rsidR="00131C94">
          <w:rPr>
            <w:webHidden/>
          </w:rPr>
          <w:tab/>
        </w:r>
        <w:r w:rsidR="00131C94">
          <w:rPr>
            <w:webHidden/>
          </w:rPr>
          <w:fldChar w:fldCharType="begin"/>
        </w:r>
        <w:r w:rsidR="00131C94">
          <w:rPr>
            <w:webHidden/>
          </w:rPr>
          <w:instrText xml:space="preserve"> PAGEREF _Toc404072973 \h </w:instrText>
        </w:r>
        <w:r w:rsidR="00131C94">
          <w:rPr>
            <w:webHidden/>
          </w:rPr>
        </w:r>
        <w:r w:rsidR="00131C94">
          <w:rPr>
            <w:webHidden/>
          </w:rPr>
          <w:fldChar w:fldCharType="separate"/>
        </w:r>
        <w:r w:rsidR="00131C94">
          <w:rPr>
            <w:webHidden/>
          </w:rPr>
          <w:t>5</w:t>
        </w:r>
        <w:r w:rsidR="00131C94">
          <w:rPr>
            <w:webHidden/>
          </w:rPr>
          <w:fldChar w:fldCharType="end"/>
        </w:r>
      </w:hyperlink>
    </w:p>
    <w:p w14:paraId="0DB3C76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4" w:history="1">
        <w:r w:rsidR="00131C94" w:rsidRPr="009C1C73">
          <w:rPr>
            <w:rStyle w:val="Hyperlink"/>
          </w:rPr>
          <w:t>14</w:t>
        </w:r>
        <w:r w:rsidR="00131C94">
          <w:rPr>
            <w:rFonts w:asciiTheme="minorHAnsi" w:eastAsiaTheme="minorEastAsia" w:hAnsiTheme="minorHAnsi" w:cstheme="minorBidi"/>
            <w:spacing w:val="0"/>
            <w:sz w:val="22"/>
            <w:szCs w:val="22"/>
            <w:lang w:eastAsia="ko-KR"/>
          </w:rPr>
          <w:tab/>
        </w:r>
        <w:r w:rsidR="00131C94" w:rsidRPr="009C1C73">
          <w:rPr>
            <w:rStyle w:val="Hyperlink"/>
          </w:rPr>
          <w:t>Security</w:t>
        </w:r>
        <w:r w:rsidR="00131C94">
          <w:rPr>
            <w:webHidden/>
          </w:rPr>
          <w:tab/>
        </w:r>
        <w:r w:rsidR="00131C94">
          <w:rPr>
            <w:webHidden/>
          </w:rPr>
          <w:fldChar w:fldCharType="begin"/>
        </w:r>
        <w:r w:rsidR="00131C94">
          <w:rPr>
            <w:webHidden/>
          </w:rPr>
          <w:instrText xml:space="preserve"> PAGEREF _Toc404072974 \h </w:instrText>
        </w:r>
        <w:r w:rsidR="00131C94">
          <w:rPr>
            <w:webHidden/>
          </w:rPr>
        </w:r>
        <w:r w:rsidR="00131C94">
          <w:rPr>
            <w:webHidden/>
          </w:rPr>
          <w:fldChar w:fldCharType="separate"/>
        </w:r>
        <w:r w:rsidR="00131C94">
          <w:rPr>
            <w:webHidden/>
          </w:rPr>
          <w:t>5</w:t>
        </w:r>
        <w:r w:rsidR="00131C94">
          <w:rPr>
            <w:webHidden/>
          </w:rPr>
          <w:fldChar w:fldCharType="end"/>
        </w:r>
      </w:hyperlink>
    </w:p>
    <w:p w14:paraId="09A9120F" w14:textId="77777777" w:rsidR="007A0A2B" w:rsidRDefault="007A0A2B" w:rsidP="007A0A2B">
      <w:pPr>
        <w:pStyle w:val="TOC1"/>
      </w:pPr>
      <w:r>
        <w:fldChar w:fldCharType="end"/>
      </w:r>
    </w:p>
    <w:p w14:paraId="362673EF" w14:textId="77777777" w:rsidR="007A0A2B" w:rsidRDefault="007A0A2B" w:rsidP="007A0A2B">
      <w:pPr>
        <w:pStyle w:val="TOC1"/>
      </w:pPr>
      <w:r>
        <w:fldChar w:fldCharType="begin"/>
      </w:r>
      <w:r>
        <w:instrText xml:space="preserve"> TOC \t "FIGURE-title" \c \h</w:instrText>
      </w:r>
      <w:r>
        <w:fldChar w:fldCharType="separate"/>
      </w:r>
      <w:r w:rsidR="00755B8D">
        <w:rPr>
          <w:b/>
          <w:bCs/>
        </w:rPr>
        <w:t>No table of figures entries found.</w:t>
      </w:r>
      <w:r>
        <w:fldChar w:fldCharType="end"/>
      </w:r>
    </w:p>
    <w:p w14:paraId="7C3A7149" w14:textId="77777777" w:rsidR="007A0A2B" w:rsidRDefault="007A0A2B" w:rsidP="007A0A2B">
      <w:r>
        <w:lastRenderedPageBreak/>
        <w:fldChar w:fldCharType="begin"/>
      </w:r>
      <w:r>
        <w:instrText xml:space="preserve"> TOC \t "TABLE-title" \c \h</w:instrText>
      </w:r>
      <w:r>
        <w:fldChar w:fldCharType="separate"/>
      </w:r>
      <w:r w:rsidR="00755B8D">
        <w:rPr>
          <w:b/>
          <w:bCs/>
          <w:noProof/>
        </w:rPr>
        <w:t>No table of figures entries found.</w:t>
      </w:r>
      <w:r>
        <w:fldChar w:fldCharType="end"/>
      </w:r>
    </w:p>
    <w:p w14:paraId="6918F913" w14:textId="77777777" w:rsidR="007A0A2B" w:rsidRDefault="007A0A2B" w:rsidP="007A0A2B">
      <w:pPr>
        <w:spacing w:after="160" w:line="259" w:lineRule="auto"/>
        <w:jc w:val="left"/>
      </w:pPr>
    </w:p>
    <w:p w14:paraId="7E183BF8" w14:textId="318F6619" w:rsidR="007A0A2B" w:rsidRPr="00693C2F" w:rsidRDefault="007A0A2B" w:rsidP="007A0A2B">
      <w:pPr>
        <w:pStyle w:val="MAIN-TITLE"/>
        <w:jc w:val="left"/>
        <w:rPr>
          <w:sz w:val="22"/>
          <w:szCs w:val="22"/>
        </w:rPr>
      </w:pPr>
      <w:r w:rsidRPr="00693C2F">
        <w:rPr>
          <w:sz w:val="22"/>
          <w:szCs w:val="22"/>
        </w:rPr>
        <w:t>Revision History</w:t>
      </w: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530"/>
        <w:gridCol w:w="1800"/>
        <w:gridCol w:w="4212"/>
      </w:tblGrid>
      <w:tr w:rsidR="007A0A2B" w:rsidRPr="00884BA4" w14:paraId="775950F0" w14:textId="77777777" w:rsidTr="007A0A2B">
        <w:tc>
          <w:tcPr>
            <w:tcW w:w="1188" w:type="dxa"/>
            <w:shd w:val="clear" w:color="auto" w:fill="B4C6E7"/>
          </w:tcPr>
          <w:p w14:paraId="02C192C8" w14:textId="77777777" w:rsidR="007A0A2B" w:rsidRPr="00884BA4" w:rsidRDefault="007A0A2B" w:rsidP="007A0A2B">
            <w:r w:rsidRPr="00884BA4">
              <w:t>Revision</w:t>
            </w:r>
          </w:p>
        </w:tc>
        <w:tc>
          <w:tcPr>
            <w:tcW w:w="1530" w:type="dxa"/>
            <w:shd w:val="clear" w:color="auto" w:fill="B4C6E7"/>
          </w:tcPr>
          <w:p w14:paraId="5728B588" w14:textId="77777777" w:rsidR="007A0A2B" w:rsidRPr="00884BA4" w:rsidRDefault="007A0A2B" w:rsidP="007A0A2B">
            <w:r w:rsidRPr="00884BA4">
              <w:t>Date</w:t>
            </w:r>
          </w:p>
        </w:tc>
        <w:tc>
          <w:tcPr>
            <w:tcW w:w="1800" w:type="dxa"/>
            <w:shd w:val="clear" w:color="auto" w:fill="B4C6E7"/>
          </w:tcPr>
          <w:p w14:paraId="4FC9090F" w14:textId="77777777" w:rsidR="007A0A2B" w:rsidRPr="00884BA4" w:rsidRDefault="007A0A2B" w:rsidP="007A0A2B">
            <w:r w:rsidRPr="00884BA4">
              <w:t>Editor</w:t>
            </w:r>
          </w:p>
        </w:tc>
        <w:tc>
          <w:tcPr>
            <w:tcW w:w="4212" w:type="dxa"/>
            <w:shd w:val="clear" w:color="auto" w:fill="B4C6E7"/>
          </w:tcPr>
          <w:p w14:paraId="6E6D6F72" w14:textId="77777777" w:rsidR="007A0A2B" w:rsidRPr="00884BA4" w:rsidRDefault="007A0A2B" w:rsidP="007A0A2B">
            <w:r w:rsidRPr="00884BA4">
              <w:t>Comments</w:t>
            </w:r>
          </w:p>
        </w:tc>
      </w:tr>
      <w:tr w:rsidR="007A0A2B" w:rsidRPr="00884BA4" w14:paraId="690C686A" w14:textId="77777777" w:rsidTr="007A0A2B">
        <w:tc>
          <w:tcPr>
            <w:tcW w:w="1188" w:type="dxa"/>
            <w:tcBorders>
              <w:bottom w:val="single" w:sz="4" w:space="0" w:color="auto"/>
            </w:tcBorders>
          </w:tcPr>
          <w:p w14:paraId="3882F003" w14:textId="77777777" w:rsidR="007A0A2B" w:rsidRPr="00884BA4" w:rsidRDefault="007A0A2B" w:rsidP="007A0A2B">
            <w:r>
              <w:t>0.00</w:t>
            </w:r>
          </w:p>
        </w:tc>
        <w:tc>
          <w:tcPr>
            <w:tcW w:w="1530" w:type="dxa"/>
            <w:tcBorders>
              <w:bottom w:val="single" w:sz="4" w:space="0" w:color="auto"/>
            </w:tcBorders>
          </w:tcPr>
          <w:p w14:paraId="123E816D" w14:textId="0EABDA90" w:rsidR="007A0A2B" w:rsidRPr="00884BA4" w:rsidRDefault="00043AB6" w:rsidP="007A0A2B">
            <w:r>
              <w:t>20</w:t>
            </w:r>
            <w:r w:rsidR="00F85CEF">
              <w:t>-Nov-2014</w:t>
            </w:r>
          </w:p>
        </w:tc>
        <w:tc>
          <w:tcPr>
            <w:tcW w:w="1800" w:type="dxa"/>
            <w:tcBorders>
              <w:bottom w:val="single" w:sz="4" w:space="0" w:color="auto"/>
            </w:tcBorders>
          </w:tcPr>
          <w:p w14:paraId="02F80061" w14:textId="19A74A98" w:rsidR="007A0A2B" w:rsidRPr="00884BA4" w:rsidRDefault="00043AB6" w:rsidP="007A0A2B">
            <w:r>
              <w:t xml:space="preserve">M. </w:t>
            </w:r>
            <w:proofErr w:type="spellStart"/>
            <w:r>
              <w:t>Trayer</w:t>
            </w:r>
            <w:proofErr w:type="spellEnd"/>
          </w:p>
        </w:tc>
        <w:tc>
          <w:tcPr>
            <w:tcW w:w="4212" w:type="dxa"/>
            <w:tcBorders>
              <w:bottom w:val="single" w:sz="4" w:space="0" w:color="auto"/>
            </w:tcBorders>
          </w:tcPr>
          <w:p w14:paraId="7F332B2D" w14:textId="3BCF8A6F" w:rsidR="007A0A2B" w:rsidRPr="00884BA4" w:rsidRDefault="007A0A2B" w:rsidP="00424CA3">
            <w:r w:rsidRPr="00884BA4">
              <w:t xml:space="preserve">Initial </w:t>
            </w:r>
            <w:r>
              <w:t xml:space="preserve">Draft </w:t>
            </w:r>
          </w:p>
        </w:tc>
      </w:tr>
      <w:tr w:rsidR="007A0A2B" w:rsidRPr="00884BA4" w14:paraId="3F570F09" w14:textId="77777777" w:rsidTr="007A0A2B">
        <w:tc>
          <w:tcPr>
            <w:tcW w:w="1188" w:type="dxa"/>
            <w:tcBorders>
              <w:bottom w:val="single" w:sz="4" w:space="0" w:color="auto"/>
            </w:tcBorders>
          </w:tcPr>
          <w:p w14:paraId="305B7A7D" w14:textId="5F0DAE48" w:rsidR="007A0A2B" w:rsidRDefault="007A0A2B" w:rsidP="007A0A2B"/>
        </w:tc>
        <w:tc>
          <w:tcPr>
            <w:tcW w:w="1530" w:type="dxa"/>
            <w:tcBorders>
              <w:bottom w:val="single" w:sz="4" w:space="0" w:color="auto"/>
            </w:tcBorders>
          </w:tcPr>
          <w:p w14:paraId="4076CE99" w14:textId="2AE3D713" w:rsidR="007A0A2B" w:rsidRDefault="007A0A2B" w:rsidP="007A0A2B"/>
        </w:tc>
        <w:tc>
          <w:tcPr>
            <w:tcW w:w="1800" w:type="dxa"/>
            <w:tcBorders>
              <w:bottom w:val="single" w:sz="4" w:space="0" w:color="auto"/>
            </w:tcBorders>
          </w:tcPr>
          <w:p w14:paraId="28E09E79" w14:textId="01BEC25B" w:rsidR="007A0A2B" w:rsidRDefault="007A0A2B" w:rsidP="007A0A2B"/>
        </w:tc>
        <w:tc>
          <w:tcPr>
            <w:tcW w:w="4212" w:type="dxa"/>
            <w:tcBorders>
              <w:bottom w:val="single" w:sz="4" w:space="0" w:color="auto"/>
            </w:tcBorders>
          </w:tcPr>
          <w:p w14:paraId="1BBD118D" w14:textId="0E32D75B" w:rsidR="007A0A2B" w:rsidRDefault="007A0A2B" w:rsidP="00424CA3"/>
        </w:tc>
      </w:tr>
      <w:tr w:rsidR="007A0A2B" w:rsidRPr="00884BA4" w14:paraId="57EC8111" w14:textId="77777777" w:rsidTr="007A0A2B">
        <w:tc>
          <w:tcPr>
            <w:tcW w:w="1188" w:type="dxa"/>
            <w:tcBorders>
              <w:bottom w:val="single" w:sz="4" w:space="0" w:color="auto"/>
            </w:tcBorders>
            <w:shd w:val="clear" w:color="auto" w:fill="D9E2F3"/>
          </w:tcPr>
          <w:p w14:paraId="09E8AAAF" w14:textId="4F7C7DAD" w:rsidR="007A0A2B" w:rsidRPr="00884BA4" w:rsidRDefault="007A0A2B" w:rsidP="007A0A2B"/>
        </w:tc>
        <w:tc>
          <w:tcPr>
            <w:tcW w:w="1530" w:type="dxa"/>
            <w:tcBorders>
              <w:bottom w:val="single" w:sz="4" w:space="0" w:color="auto"/>
            </w:tcBorders>
            <w:shd w:val="clear" w:color="auto" w:fill="D9E2F3"/>
          </w:tcPr>
          <w:p w14:paraId="3DE8A9F5" w14:textId="75EE287E" w:rsidR="007A0A2B" w:rsidRPr="00884BA4" w:rsidRDefault="007A0A2B" w:rsidP="007A0A2B"/>
        </w:tc>
        <w:tc>
          <w:tcPr>
            <w:tcW w:w="1800" w:type="dxa"/>
            <w:tcBorders>
              <w:bottom w:val="single" w:sz="4" w:space="0" w:color="auto"/>
            </w:tcBorders>
            <w:shd w:val="clear" w:color="auto" w:fill="D9E2F3"/>
          </w:tcPr>
          <w:p w14:paraId="21CCE031" w14:textId="4C945106" w:rsidR="007A0A2B" w:rsidRPr="00884BA4" w:rsidRDefault="007A0A2B" w:rsidP="007A0A2B"/>
        </w:tc>
        <w:tc>
          <w:tcPr>
            <w:tcW w:w="4212" w:type="dxa"/>
            <w:tcBorders>
              <w:bottom w:val="single" w:sz="4" w:space="0" w:color="auto"/>
            </w:tcBorders>
            <w:shd w:val="clear" w:color="auto" w:fill="D9E2F3"/>
          </w:tcPr>
          <w:p w14:paraId="4BC17684" w14:textId="0A8D5651" w:rsidR="007A0A2B" w:rsidRPr="00884BA4" w:rsidRDefault="007A0A2B" w:rsidP="007A0A2B"/>
        </w:tc>
      </w:tr>
      <w:tr w:rsidR="007A0A2B" w:rsidRPr="00884BA4" w14:paraId="26EBC959" w14:textId="77777777" w:rsidTr="007A0A2B">
        <w:tc>
          <w:tcPr>
            <w:tcW w:w="1188" w:type="dxa"/>
            <w:shd w:val="clear" w:color="auto" w:fill="auto"/>
          </w:tcPr>
          <w:p w14:paraId="27203E39" w14:textId="77777777" w:rsidR="007A0A2B" w:rsidRDefault="007A0A2B" w:rsidP="007A0A2B"/>
        </w:tc>
        <w:tc>
          <w:tcPr>
            <w:tcW w:w="1530" w:type="dxa"/>
            <w:shd w:val="clear" w:color="auto" w:fill="auto"/>
          </w:tcPr>
          <w:p w14:paraId="1AFFCA68" w14:textId="77777777" w:rsidR="007A0A2B" w:rsidRDefault="007A0A2B" w:rsidP="007A0A2B"/>
        </w:tc>
        <w:tc>
          <w:tcPr>
            <w:tcW w:w="1800" w:type="dxa"/>
            <w:shd w:val="clear" w:color="auto" w:fill="auto"/>
          </w:tcPr>
          <w:p w14:paraId="6204A603" w14:textId="77777777" w:rsidR="007A0A2B" w:rsidRDefault="007A0A2B" w:rsidP="007A0A2B"/>
        </w:tc>
        <w:tc>
          <w:tcPr>
            <w:tcW w:w="4212" w:type="dxa"/>
            <w:shd w:val="clear" w:color="auto" w:fill="auto"/>
          </w:tcPr>
          <w:p w14:paraId="67619DB3" w14:textId="77777777" w:rsidR="007A0A2B" w:rsidRDefault="007A0A2B" w:rsidP="007A0A2B"/>
        </w:tc>
      </w:tr>
      <w:tr w:rsidR="007A0A2B" w:rsidRPr="00884BA4" w14:paraId="01E24F35" w14:textId="77777777" w:rsidTr="007A0A2B">
        <w:tc>
          <w:tcPr>
            <w:tcW w:w="1188" w:type="dxa"/>
            <w:tcBorders>
              <w:bottom w:val="single" w:sz="4" w:space="0" w:color="auto"/>
            </w:tcBorders>
            <w:shd w:val="clear" w:color="auto" w:fill="D9E2F3"/>
          </w:tcPr>
          <w:p w14:paraId="3E9835B2" w14:textId="77777777" w:rsidR="007A0A2B" w:rsidRDefault="007A0A2B" w:rsidP="007A0A2B"/>
        </w:tc>
        <w:tc>
          <w:tcPr>
            <w:tcW w:w="1530" w:type="dxa"/>
            <w:tcBorders>
              <w:bottom w:val="single" w:sz="4" w:space="0" w:color="auto"/>
            </w:tcBorders>
            <w:shd w:val="clear" w:color="auto" w:fill="D9E2F3"/>
          </w:tcPr>
          <w:p w14:paraId="7050C9C0" w14:textId="77777777" w:rsidR="007A0A2B" w:rsidRDefault="007A0A2B" w:rsidP="007A0A2B"/>
        </w:tc>
        <w:tc>
          <w:tcPr>
            <w:tcW w:w="1800" w:type="dxa"/>
            <w:tcBorders>
              <w:bottom w:val="single" w:sz="4" w:space="0" w:color="auto"/>
            </w:tcBorders>
            <w:shd w:val="clear" w:color="auto" w:fill="D9E2F3"/>
          </w:tcPr>
          <w:p w14:paraId="6658ADA7" w14:textId="77777777" w:rsidR="007A0A2B" w:rsidRDefault="007A0A2B" w:rsidP="007A0A2B"/>
        </w:tc>
        <w:tc>
          <w:tcPr>
            <w:tcW w:w="4212" w:type="dxa"/>
            <w:tcBorders>
              <w:bottom w:val="single" w:sz="4" w:space="0" w:color="auto"/>
            </w:tcBorders>
            <w:shd w:val="clear" w:color="auto" w:fill="D9E2F3"/>
          </w:tcPr>
          <w:p w14:paraId="730AD6E0" w14:textId="77777777" w:rsidR="007A0A2B" w:rsidRDefault="007A0A2B" w:rsidP="007A0A2B"/>
        </w:tc>
      </w:tr>
      <w:tr w:rsidR="007A0A2B" w:rsidRPr="00884BA4" w14:paraId="5A9BB928" w14:textId="77777777" w:rsidTr="007A0A2B">
        <w:tc>
          <w:tcPr>
            <w:tcW w:w="1188" w:type="dxa"/>
            <w:shd w:val="clear" w:color="auto" w:fill="auto"/>
          </w:tcPr>
          <w:p w14:paraId="6205533B" w14:textId="77777777" w:rsidR="007A0A2B" w:rsidRDefault="007A0A2B" w:rsidP="007A0A2B"/>
        </w:tc>
        <w:tc>
          <w:tcPr>
            <w:tcW w:w="1530" w:type="dxa"/>
            <w:shd w:val="clear" w:color="auto" w:fill="auto"/>
          </w:tcPr>
          <w:p w14:paraId="0156FA5F" w14:textId="77777777" w:rsidR="007A0A2B" w:rsidRDefault="007A0A2B" w:rsidP="007A0A2B"/>
        </w:tc>
        <w:tc>
          <w:tcPr>
            <w:tcW w:w="1800" w:type="dxa"/>
            <w:shd w:val="clear" w:color="auto" w:fill="auto"/>
          </w:tcPr>
          <w:p w14:paraId="00CFC344" w14:textId="77777777" w:rsidR="007A0A2B" w:rsidRDefault="007A0A2B" w:rsidP="007A0A2B"/>
        </w:tc>
        <w:tc>
          <w:tcPr>
            <w:tcW w:w="4212" w:type="dxa"/>
            <w:shd w:val="clear" w:color="auto" w:fill="auto"/>
          </w:tcPr>
          <w:p w14:paraId="3D82B663" w14:textId="77777777" w:rsidR="007A0A2B" w:rsidRDefault="007A0A2B" w:rsidP="007A0A2B"/>
        </w:tc>
      </w:tr>
      <w:tr w:rsidR="007A0A2B" w:rsidRPr="00884BA4" w14:paraId="0121E966" w14:textId="77777777" w:rsidTr="007A0A2B">
        <w:tc>
          <w:tcPr>
            <w:tcW w:w="1188" w:type="dxa"/>
            <w:shd w:val="clear" w:color="auto" w:fill="D9E2F3"/>
          </w:tcPr>
          <w:p w14:paraId="231B262C" w14:textId="77777777" w:rsidR="007A0A2B" w:rsidRDefault="007A0A2B" w:rsidP="007A0A2B"/>
        </w:tc>
        <w:tc>
          <w:tcPr>
            <w:tcW w:w="1530" w:type="dxa"/>
            <w:shd w:val="clear" w:color="auto" w:fill="D9E2F3"/>
          </w:tcPr>
          <w:p w14:paraId="63943C60" w14:textId="77777777" w:rsidR="007A0A2B" w:rsidRDefault="007A0A2B" w:rsidP="007A0A2B"/>
        </w:tc>
        <w:tc>
          <w:tcPr>
            <w:tcW w:w="1800" w:type="dxa"/>
            <w:shd w:val="clear" w:color="auto" w:fill="D9E2F3"/>
          </w:tcPr>
          <w:p w14:paraId="48DD1946" w14:textId="77777777" w:rsidR="007A0A2B" w:rsidRDefault="007A0A2B" w:rsidP="007A0A2B"/>
        </w:tc>
        <w:tc>
          <w:tcPr>
            <w:tcW w:w="4212" w:type="dxa"/>
            <w:shd w:val="clear" w:color="auto" w:fill="D9E2F3"/>
          </w:tcPr>
          <w:p w14:paraId="651F6992" w14:textId="77777777" w:rsidR="007A0A2B" w:rsidRDefault="007A0A2B" w:rsidP="007A0A2B"/>
        </w:tc>
      </w:tr>
      <w:tr w:rsidR="007A0A2B" w14:paraId="2004939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0D039BFD"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E83F9A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080D3840"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E33B06F" w14:textId="77777777" w:rsidR="007A0A2B" w:rsidRDefault="007A0A2B" w:rsidP="007A0A2B"/>
        </w:tc>
      </w:tr>
      <w:tr w:rsidR="007A0A2B" w14:paraId="382D400C"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6A9E54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72EEE3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3E755CF7"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377C5748" w14:textId="77777777" w:rsidR="007A0A2B" w:rsidRDefault="007A0A2B" w:rsidP="007A0A2B"/>
        </w:tc>
      </w:tr>
      <w:tr w:rsidR="007A0A2B" w14:paraId="1F6C33C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AFECC8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F8108E"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6A0116B"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55C91D0C" w14:textId="77777777" w:rsidR="007A0A2B" w:rsidRDefault="007A0A2B" w:rsidP="007A0A2B"/>
        </w:tc>
      </w:tr>
      <w:tr w:rsidR="007A0A2B" w14:paraId="2F350C8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50AE15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D727E3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0C621BF8"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2AD7ADD8" w14:textId="77777777" w:rsidR="007A0A2B" w:rsidRDefault="007A0A2B" w:rsidP="007A0A2B"/>
        </w:tc>
      </w:tr>
      <w:tr w:rsidR="007A0A2B" w14:paraId="43544521"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212DDDA6"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779CFDE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CC53D2A"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15C86195" w14:textId="77777777" w:rsidR="007A0A2B" w:rsidRPr="00BF4A62" w:rsidRDefault="007A0A2B" w:rsidP="007A0A2B"/>
        </w:tc>
      </w:tr>
      <w:tr w:rsidR="007A0A2B" w14:paraId="0BE720D9"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2ECDF14"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2436BEC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6342DC0C"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170091D4" w14:textId="77777777" w:rsidR="007A0A2B" w:rsidRDefault="007A0A2B" w:rsidP="007A0A2B"/>
        </w:tc>
      </w:tr>
      <w:tr w:rsidR="007A0A2B" w14:paraId="12C1FE7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CE3EC77"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0EF35D9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2959FA7E"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BEB73AF" w14:textId="77777777" w:rsidR="007A0A2B" w:rsidRDefault="007A0A2B" w:rsidP="007A0A2B"/>
        </w:tc>
      </w:tr>
      <w:tr w:rsidR="007A0A2B" w14:paraId="7D68B722"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374B87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67AC4182"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565A0133"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55ECEDB9" w14:textId="77777777" w:rsidR="007A0A2B" w:rsidRPr="00BF4A62" w:rsidRDefault="007A0A2B" w:rsidP="007A0A2B"/>
        </w:tc>
      </w:tr>
    </w:tbl>
    <w:p w14:paraId="5F18DCF8" w14:textId="1D628318" w:rsidR="007A0A2B" w:rsidRDefault="007A0A2B" w:rsidP="007A0A2B">
      <w:pPr>
        <w:pStyle w:val="Heading1"/>
        <w:numPr>
          <w:ilvl w:val="0"/>
          <w:numId w:val="0"/>
        </w:numPr>
        <w:ind w:left="397" w:hanging="397"/>
      </w:pPr>
    </w:p>
    <w:p w14:paraId="674BF10E" w14:textId="77777777" w:rsidR="007A0A2B" w:rsidRDefault="007A0A2B">
      <w:pPr>
        <w:spacing w:after="160" w:line="259" w:lineRule="auto"/>
        <w:jc w:val="left"/>
        <w:rPr>
          <w:b/>
          <w:bCs/>
          <w:sz w:val="22"/>
          <w:szCs w:val="22"/>
          <w:lang w:val="en-GB"/>
        </w:rPr>
      </w:pPr>
      <w:r>
        <w:br w:type="page"/>
      </w:r>
    </w:p>
    <w:p w14:paraId="1281ECB4" w14:textId="77777777" w:rsidR="007A0A2B" w:rsidRDefault="007A0A2B" w:rsidP="007A0A2B">
      <w:pPr>
        <w:pStyle w:val="Heading1"/>
        <w:numPr>
          <w:ilvl w:val="0"/>
          <w:numId w:val="0"/>
        </w:numPr>
        <w:ind w:left="397" w:hanging="397"/>
      </w:pPr>
    </w:p>
    <w:p w14:paraId="4A88B715" w14:textId="47C018C1" w:rsidR="007A0A2B" w:rsidRDefault="007A0A2B" w:rsidP="007A0A2B">
      <w:pPr>
        <w:pStyle w:val="Heading1"/>
      </w:pPr>
      <w:bookmarkStart w:id="1" w:name="_Toc404072939"/>
      <w:r>
        <w:t>Scope</w:t>
      </w:r>
      <w:bookmarkEnd w:id="1"/>
    </w:p>
    <w:p w14:paraId="4A1C262D" w14:textId="23A83373" w:rsidR="007A0A2B" w:rsidRDefault="00043AB6" w:rsidP="007A0A2B">
      <w:pPr>
        <w:pStyle w:val="PARAGRAPH"/>
      </w:pPr>
      <w:r>
        <w:t>&lt;&lt;Scope&gt;&gt;</w:t>
      </w:r>
    </w:p>
    <w:p w14:paraId="34F15FD2" w14:textId="421B3326" w:rsidR="007A0A2B" w:rsidRDefault="007A0A2B" w:rsidP="007A0A2B">
      <w:pPr>
        <w:pStyle w:val="Heading1"/>
      </w:pPr>
      <w:bookmarkStart w:id="2" w:name="_Toc404072940"/>
      <w:r>
        <w:t>Normative references</w:t>
      </w:r>
      <w:bookmarkEnd w:id="2"/>
    </w:p>
    <w:p w14:paraId="2AF5BC1B" w14:textId="77777777" w:rsidR="007A0A2B" w:rsidRPr="00734EA6" w:rsidRDefault="007A0A2B" w:rsidP="007A0A2B">
      <w:pPr>
        <w:pStyle w:val="PARAGRAPH"/>
        <w:rPr>
          <w:lang w:eastAsia="ja-JP"/>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303E0FDB" w14:textId="77777777" w:rsidR="007A0A2B" w:rsidRDefault="007A0A2B" w:rsidP="007A0A2B">
      <w:pPr>
        <w:pStyle w:val="PARAGRAPH"/>
        <w:rPr>
          <w:rStyle w:val="Emphasis"/>
        </w:rPr>
      </w:pPr>
      <w:bookmarkStart w:id="3" w:name="ref_IEC_60169_24"/>
      <w:commentRangeStart w:id="4"/>
      <w:r w:rsidRPr="00734EA6">
        <w:t>IEC 60169-24</w:t>
      </w:r>
      <w:bookmarkEnd w:id="3"/>
      <w:proofErr w:type="gramStart"/>
      <w:r>
        <w:t>,</w:t>
      </w:r>
      <w:proofErr w:type="gramEnd"/>
      <w:r w:rsidRPr="00734EA6">
        <w:t> </w:t>
      </w:r>
      <w:r w:rsidRPr="00734EA6">
        <w:rPr>
          <w:rStyle w:val="Emphasis"/>
        </w:rPr>
        <w:t>Radio-frequency connectors – Part 24: Radio-frequency coaxial connectors with screw coupling, typically for use in 75 ohm cable distribution systems (Type F)</w:t>
      </w:r>
      <w:commentRangeEnd w:id="4"/>
      <w:r>
        <w:rPr>
          <w:rStyle w:val="CommentReference"/>
        </w:rPr>
        <w:commentReference w:id="4"/>
      </w:r>
    </w:p>
    <w:p w14:paraId="4130BA65" w14:textId="2DB36F08" w:rsidR="002F2455" w:rsidRDefault="00324F77" w:rsidP="00324F77">
      <w:pPr>
        <w:pStyle w:val="Heading1"/>
      </w:pPr>
      <w:bookmarkStart w:id="5" w:name="_Toc404072941"/>
      <w:r w:rsidRPr="00324F77">
        <w:t>Terms, definitions, symbols and abbreviations</w:t>
      </w:r>
      <w:bookmarkEnd w:id="0"/>
      <w:bookmarkEnd w:id="5"/>
    </w:p>
    <w:p w14:paraId="056B9008" w14:textId="77777777" w:rsidR="00324F77" w:rsidRDefault="00324F77" w:rsidP="00324F77">
      <w:pPr>
        <w:pStyle w:val="Heading2"/>
      </w:pPr>
      <w:bookmarkStart w:id="6" w:name="_Toc402347303"/>
      <w:bookmarkStart w:id="7" w:name="_Toc404072942"/>
      <w:r>
        <w:t>Terms and definitions</w:t>
      </w:r>
      <w:bookmarkEnd w:id="6"/>
      <w:bookmarkEnd w:id="7"/>
    </w:p>
    <w:p w14:paraId="63794558" w14:textId="77777777" w:rsidR="00445AD0" w:rsidRDefault="00445AD0" w:rsidP="00445AD0">
      <w:pPr>
        <w:pStyle w:val="TERM-number3"/>
        <w:numPr>
          <w:ilvl w:val="2"/>
          <w:numId w:val="17"/>
        </w:numPr>
        <w:ind w:left="0" w:firstLine="0"/>
      </w:pPr>
    </w:p>
    <w:p w14:paraId="3E661E54" w14:textId="1F8C6092" w:rsidR="00445AD0" w:rsidRDefault="00043AB6" w:rsidP="00445AD0">
      <w:pPr>
        <w:pStyle w:val="TERM"/>
      </w:pPr>
      <w:r>
        <w:t>TBD</w:t>
      </w:r>
    </w:p>
    <w:p w14:paraId="6EA662CA" w14:textId="1DFC53C2" w:rsidR="00445AD0" w:rsidRDefault="00043AB6" w:rsidP="00445AD0">
      <w:pPr>
        <w:pStyle w:val="TERM-definition"/>
      </w:pPr>
      <w:r>
        <w:t>To Be Determined</w:t>
      </w:r>
    </w:p>
    <w:p w14:paraId="0EAF0C19" w14:textId="77777777" w:rsidR="00324F77" w:rsidRDefault="00324F77" w:rsidP="00324F77">
      <w:pPr>
        <w:pStyle w:val="Heading2"/>
      </w:pPr>
      <w:bookmarkStart w:id="8" w:name="_Ref284338172"/>
      <w:bookmarkStart w:id="9" w:name="_Toc285464939"/>
      <w:bookmarkStart w:id="10" w:name="_Toc306354326"/>
      <w:bookmarkStart w:id="11" w:name="_Toc327181594"/>
      <w:bookmarkStart w:id="12" w:name="_Toc352439748"/>
      <w:bookmarkStart w:id="13" w:name="_Ref359410916"/>
      <w:bookmarkStart w:id="14" w:name="_Toc383031557"/>
      <w:bookmarkStart w:id="15" w:name="_Toc402347304"/>
      <w:bookmarkStart w:id="16" w:name="_Toc404072943"/>
      <w:r w:rsidRPr="00734EA6">
        <w:t xml:space="preserve">Symbols and </w:t>
      </w:r>
      <w:bookmarkEnd w:id="8"/>
      <w:bookmarkEnd w:id="9"/>
      <w:bookmarkEnd w:id="10"/>
      <w:bookmarkEnd w:id="11"/>
      <w:r w:rsidRPr="00734EA6">
        <w:t>abbreviations</w:t>
      </w:r>
      <w:bookmarkEnd w:id="12"/>
      <w:bookmarkEnd w:id="13"/>
      <w:bookmarkEnd w:id="14"/>
      <w:bookmarkEnd w:id="15"/>
      <w:bookmarkEnd w:id="16"/>
    </w:p>
    <w:p w14:paraId="6F2C8662" w14:textId="77777777" w:rsidR="00DA1FBC" w:rsidRDefault="00DA1FBC" w:rsidP="00DA1FBC">
      <w:pPr>
        <w:pStyle w:val="TERM-number3"/>
        <w:numPr>
          <w:ilvl w:val="2"/>
          <w:numId w:val="17"/>
        </w:numPr>
        <w:ind w:left="0" w:firstLine="0"/>
      </w:pPr>
    </w:p>
    <w:p w14:paraId="1A2C472E" w14:textId="07CB0B95" w:rsidR="00DA1FBC" w:rsidRDefault="00043AB6" w:rsidP="00DA1FBC">
      <w:pPr>
        <w:pStyle w:val="TERM-admitted"/>
      </w:pPr>
      <w:r>
        <w:t>TBD</w:t>
      </w:r>
    </w:p>
    <w:p w14:paraId="2FB360A4" w14:textId="71CC0409" w:rsidR="00DA1FBC" w:rsidRDefault="00043AB6" w:rsidP="00DA1FBC">
      <w:pPr>
        <w:pStyle w:val="TERM"/>
      </w:pPr>
      <w:r>
        <w:t>To Be Determined</w:t>
      </w:r>
    </w:p>
    <w:p w14:paraId="0F8F3E82" w14:textId="71F41B2A" w:rsidR="00DA1FBC" w:rsidRDefault="00043AB6" w:rsidP="00DA1FBC">
      <w:pPr>
        <w:pStyle w:val="TERM-definition"/>
      </w:pPr>
      <w:r>
        <w:t>&lt;&lt;Description&gt;&gt;</w:t>
      </w:r>
    </w:p>
    <w:p w14:paraId="095005FA" w14:textId="77777777" w:rsidR="00324F77" w:rsidRDefault="00324F77" w:rsidP="00324F77">
      <w:pPr>
        <w:pStyle w:val="Heading2"/>
      </w:pPr>
      <w:bookmarkStart w:id="17" w:name="_Toc402347305"/>
      <w:bookmarkStart w:id="18" w:name="_Toc404072944"/>
      <w:r>
        <w:t>Conventions</w:t>
      </w:r>
      <w:bookmarkEnd w:id="17"/>
      <w:bookmarkEnd w:id="18"/>
    </w:p>
    <w:p w14:paraId="5E020868" w14:textId="77777777" w:rsidR="00324F77" w:rsidRDefault="00324F77" w:rsidP="00324F77">
      <w:pPr>
        <w:pStyle w:val="PARAGRAPH"/>
      </w:pPr>
      <w:r w:rsidRPr="00734EA6">
        <w:t xml:space="preserve">In this </w:t>
      </w:r>
      <w:r>
        <w:t>specification</w:t>
      </w:r>
      <w:r w:rsidRPr="00734EA6">
        <w:t xml:space="preserve"> a number of terms, conditions, mechanisms, sequences, parameters, events, states, or similar terms are printed with the first letter of each word in uppercase and the rest lowercase (e.g.,</w:t>
      </w:r>
      <w:r w:rsidR="00D56BB3">
        <w:t xml:space="preserve"> Network Architecture</w:t>
      </w:r>
      <w:r w:rsidRPr="00734EA6">
        <w:t>). Any lowercase uses of these words have the normal technical English meaning.</w:t>
      </w:r>
    </w:p>
    <w:p w14:paraId="235E0788" w14:textId="1E028B2D" w:rsidR="00E45DF6" w:rsidRDefault="00E45DF6" w:rsidP="00E45DF6">
      <w:pPr>
        <w:pStyle w:val="Heading1"/>
      </w:pPr>
      <w:bookmarkStart w:id="19" w:name="_Toc404072945"/>
      <w:r>
        <w:t>Document conventions and organization</w:t>
      </w:r>
      <w:bookmarkEnd w:id="19"/>
    </w:p>
    <w:p w14:paraId="6953B5E9" w14:textId="5FF69B6C" w:rsidR="00E45DF6" w:rsidRPr="001B7162" w:rsidRDefault="00B821C9" w:rsidP="00E45DF6">
      <w:pPr>
        <w:pStyle w:val="PARAGRAPH"/>
      </w:pPr>
      <w:r w:rsidRPr="00B821C9">
        <w:rPr>
          <w:highlight w:val="yellow"/>
        </w:rPr>
        <w:t>TBD</w:t>
      </w:r>
    </w:p>
    <w:p w14:paraId="1EC2401E" w14:textId="1D227274" w:rsidR="00043AB6" w:rsidRDefault="00043AB6" w:rsidP="007A0A2B">
      <w:pPr>
        <w:pStyle w:val="Heading1"/>
      </w:pPr>
      <w:bookmarkStart w:id="20" w:name="_Toc404072946"/>
      <w:r>
        <w:t>Operational Scenarios</w:t>
      </w:r>
      <w:bookmarkEnd w:id="20"/>
    </w:p>
    <w:p w14:paraId="5A5A47D5" w14:textId="77777777" w:rsidR="00197ED9" w:rsidRPr="00197ED9" w:rsidRDefault="00197ED9" w:rsidP="00197ED9">
      <w:pPr>
        <w:pStyle w:val="PARAGRAPH"/>
      </w:pPr>
    </w:p>
    <w:p w14:paraId="58E512BA" w14:textId="5543A1EA" w:rsidR="00197ED9" w:rsidRDefault="00197ED9" w:rsidP="00B821C9">
      <w:pPr>
        <w:pStyle w:val="Heading1"/>
      </w:pPr>
      <w:bookmarkStart w:id="21" w:name="_Toc404072955"/>
      <w:r>
        <w:t>Sensor Resource Model</w:t>
      </w:r>
      <w:bookmarkEnd w:id="21"/>
    </w:p>
    <w:p w14:paraId="689EDF5F" w14:textId="77777777" w:rsidR="006D010A" w:rsidRPr="006D010A" w:rsidRDefault="006D010A" w:rsidP="006D010A">
      <w:pPr>
        <w:pStyle w:val="PARAGRAPH"/>
      </w:pPr>
    </w:p>
    <w:p w14:paraId="1EA772CA" w14:textId="1AFFAF4B" w:rsidR="00197ED9" w:rsidRDefault="00197ED9" w:rsidP="00B821C9">
      <w:pPr>
        <w:pStyle w:val="Heading1"/>
      </w:pPr>
      <w:bookmarkStart w:id="22" w:name="_Toc404072962"/>
      <w:r>
        <w:t>Actuator Resource Model</w:t>
      </w:r>
      <w:bookmarkEnd w:id="22"/>
    </w:p>
    <w:p w14:paraId="18EB6EA0" w14:textId="408EEEC2" w:rsidR="00197ED9" w:rsidRDefault="009572F2" w:rsidP="00197ED9">
      <w:pPr>
        <w:pStyle w:val="PARAGRAPH"/>
      </w:pPr>
      <w:r>
        <w:t>&lt;&lt;Summary Table of All Defined Actuator Resources&gt;&gt;</w:t>
      </w:r>
    </w:p>
    <w:p w14:paraId="3FCA5FEF" w14:textId="77777777" w:rsidR="006D010A" w:rsidRDefault="006D010A" w:rsidP="006D010A">
      <w:pPr>
        <w:pStyle w:val="Heading2"/>
      </w:pPr>
      <w:bookmarkStart w:id="23" w:name="_Toc404072963"/>
      <w:r>
        <w:t>&lt;&lt;Resource Name&gt;&gt;</w:t>
      </w:r>
      <w:bookmarkEnd w:id="23"/>
    </w:p>
    <w:p w14:paraId="605AD444" w14:textId="178E26AC" w:rsidR="00EE4939" w:rsidRDefault="00EE4939" w:rsidP="006D010A">
      <w:pPr>
        <w:pStyle w:val="Heading3"/>
      </w:pPr>
      <w:bookmarkStart w:id="24" w:name="_Toc404072964"/>
      <w:proofErr w:type="gramStart"/>
      <w:r>
        <w:t>introduction</w:t>
      </w:r>
      <w:proofErr w:type="gramEnd"/>
    </w:p>
    <w:p w14:paraId="7ADD20F8" w14:textId="4E4AA15C" w:rsidR="00EE4939" w:rsidRPr="00294A48" w:rsidRDefault="006D010A" w:rsidP="00294A48">
      <w:pPr>
        <w:pStyle w:val="CODE-BLACK"/>
      </w:pPr>
      <w:r w:rsidRPr="00294A48">
        <w:t>URI</w:t>
      </w:r>
      <w:bookmarkEnd w:id="24"/>
      <w:r w:rsidRPr="00294A48">
        <w:t xml:space="preserve"> </w:t>
      </w:r>
    </w:p>
    <w:p w14:paraId="11CD3ED1" w14:textId="77777777" w:rsidR="006D010A" w:rsidRDefault="006D010A" w:rsidP="006D010A">
      <w:pPr>
        <w:pStyle w:val="Heading3"/>
      </w:pPr>
      <w:bookmarkStart w:id="25" w:name="_Toc404072965"/>
      <w:r>
        <w:lastRenderedPageBreak/>
        <w:t>RAML Definition</w:t>
      </w:r>
      <w:bookmarkEnd w:id="25"/>
    </w:p>
    <w:p w14:paraId="1F7FD718" w14:textId="77777777" w:rsidR="00277D85" w:rsidRDefault="00277D85" w:rsidP="00277D85">
      <w:pPr>
        <w:pStyle w:val="PARAGRAPH"/>
      </w:pPr>
    </w:p>
    <w:p w14:paraId="3E2D60F9" w14:textId="77777777" w:rsidR="00277D85" w:rsidRPr="00277D85" w:rsidRDefault="00277D85" w:rsidP="00C0550E">
      <w:pPr>
        <w:pStyle w:val="CODE-BLUE"/>
      </w:pPr>
      <w:r w:rsidRPr="00277D85">
        <w:t>#%RAML 0.8</w:t>
      </w:r>
    </w:p>
    <w:p w14:paraId="6DEE069F" w14:textId="77777777" w:rsidR="00277D85" w:rsidRDefault="00277D85" w:rsidP="00E51916">
      <w:pPr>
        <w:pStyle w:val="CODE-YELLOW"/>
      </w:pPr>
      <w:r>
        <w:t>title: APILight</w:t>
      </w:r>
    </w:p>
    <w:p w14:paraId="5F80FD9E" w14:textId="77777777" w:rsidR="00277D85" w:rsidRDefault="00277D85" w:rsidP="00277D85">
      <w:proofErr w:type="gramStart"/>
      <w:r>
        <w:t>version</w:t>
      </w:r>
      <w:proofErr w:type="gramEnd"/>
      <w:r>
        <w:t xml:space="preserve">: </w:t>
      </w:r>
      <w:proofErr w:type="spellStart"/>
      <w:r>
        <w:t>baseversion</w:t>
      </w:r>
      <w:proofErr w:type="spellEnd"/>
    </w:p>
    <w:p w14:paraId="728E79FA" w14:textId="77777777" w:rsidR="00277D85" w:rsidRDefault="00277D85" w:rsidP="00277D85">
      <w:r>
        <w:t xml:space="preserve">  </w:t>
      </w:r>
    </w:p>
    <w:p w14:paraId="5EEA5505" w14:textId="77777777" w:rsidR="00277D85" w:rsidRDefault="00277D85" w:rsidP="00E51916">
      <w:pPr>
        <w:pStyle w:val="CODE-RED"/>
      </w:pPr>
      <w:r>
        <w:t>/device</w:t>
      </w:r>
    </w:p>
    <w:p w14:paraId="5ECC7B8E" w14:textId="77777777" w:rsidR="00277D85" w:rsidRDefault="00277D85" w:rsidP="00277D85">
      <w:r>
        <w:t xml:space="preserve">  </w:t>
      </w:r>
      <w:proofErr w:type="gramStart"/>
      <w:r>
        <w:t>description</w:t>
      </w:r>
      <w:proofErr w:type="gramEnd"/>
      <w:r>
        <w:t>: Root node for the OIC device</w:t>
      </w:r>
    </w:p>
    <w:p w14:paraId="65ACCF26" w14:textId="77777777" w:rsidR="00277D85" w:rsidRDefault="00277D85" w:rsidP="00277D85">
      <w:r>
        <w:t xml:space="preserve">    </w:t>
      </w:r>
      <w:proofErr w:type="gramStart"/>
      <w:r>
        <w:t>get</w:t>
      </w:r>
      <w:proofErr w:type="gramEnd"/>
    </w:p>
    <w:p w14:paraId="3193D978" w14:textId="77777777" w:rsidR="00277D85" w:rsidRDefault="00277D85" w:rsidP="00C0550E">
      <w:pPr>
        <w:pStyle w:val="CODE-GREEN"/>
      </w:pPr>
      <w:r>
        <w:t xml:space="preserve">      responses:</w:t>
      </w:r>
    </w:p>
    <w:p w14:paraId="100AA351" w14:textId="77777777" w:rsidR="00277D85" w:rsidRDefault="00277D85" w:rsidP="00277D85">
      <w:r>
        <w:t xml:space="preserve">        200:</w:t>
      </w:r>
    </w:p>
    <w:p w14:paraId="03282249" w14:textId="77777777" w:rsidR="00277D85" w:rsidRDefault="00277D85" w:rsidP="003A6161">
      <w:pPr>
        <w:pStyle w:val="CODE-GREY"/>
      </w:pPr>
      <w:r>
        <w:t xml:space="preserve">          application/json</w:t>
      </w:r>
    </w:p>
    <w:p w14:paraId="35B8056A" w14:textId="77777777" w:rsidR="00277D85" w:rsidRDefault="00277D85" w:rsidP="00277D85">
      <w:r>
        <w:t xml:space="preserve">            </w:t>
      </w:r>
      <w:proofErr w:type="gramStart"/>
      <w:r>
        <w:t>schema</w:t>
      </w:r>
      <w:proofErr w:type="gramEnd"/>
      <w:r>
        <w:t>: |</w:t>
      </w:r>
    </w:p>
    <w:p w14:paraId="6FB48481" w14:textId="77777777" w:rsidR="00277D85" w:rsidRDefault="00277D85" w:rsidP="00B75011">
      <w:pPr>
        <w:pStyle w:val="CODE-BLUE"/>
      </w:pPr>
      <w:r>
        <w:t xml:space="preserve">              { "$schema": "http://json-schema.org/schema",</w:t>
      </w:r>
      <w:r>
        <w:br/>
      </w:r>
      <w:r>
        <w:br/>
        <w:t xml:space="preserve">              "name": { "type": "string", title:"mytitle", description:"the description"},</w:t>
      </w:r>
      <w:r>
        <w:br/>
      </w:r>
      <w:r>
        <w:br/>
        <w:t xml:space="preserve">              "deviceType": { "type": "string" },</w:t>
      </w:r>
      <w:r>
        <w:br/>
      </w:r>
      <w:r>
        <w:br/>
        <w:t xml:space="preserve">              "id": { "type": "string" },</w:t>
      </w:r>
      <w:r>
        <w:br/>
      </w:r>
      <w:r>
        <w:br/>
        <w:t xml:space="preserve">              "location": { "type": "string" },</w:t>
      </w:r>
      <w:r>
        <w:br/>
      </w:r>
      <w:r>
        <w:br/>
        <w:t xml:space="preserve">              "resourceList": {</w:t>
      </w:r>
      <w:r>
        <w:br/>
      </w:r>
      <w:r>
        <w:br/>
        <w:t xml:space="preserve">                "link": { "type": "string" }</w:t>
      </w:r>
      <w:r>
        <w:br/>
      </w:r>
      <w:r>
        <w:br/>
        <w:t xml:space="preserve">              }</w:t>
      </w:r>
      <w:r>
        <w:br/>
      </w:r>
      <w:r>
        <w:br/>
        <w:t xml:space="preserve">              }</w:t>
      </w:r>
      <w:r>
        <w:br/>
      </w:r>
      <w:r>
        <w:br/>
      </w:r>
    </w:p>
    <w:p w14:paraId="7B4C4744" w14:textId="77777777" w:rsidR="00277D85" w:rsidRDefault="00277D85" w:rsidP="00B75011">
      <w:pPr>
        <w:pStyle w:val="CODE-AQUA"/>
      </w:pPr>
      <w:r>
        <w:t xml:space="preserve">            example: |</w:t>
      </w:r>
    </w:p>
    <w:p w14:paraId="3B80258D" w14:textId="3856E607" w:rsidR="00277D85" w:rsidRDefault="00277D85" w:rsidP="00277D85">
      <w:pPr>
        <w:pStyle w:val="PARAGRAPH"/>
      </w:pPr>
      <w:r>
        <w:t xml:space="preserve">              { </w:t>
      </w:r>
      <w:r>
        <w:br/>
      </w:r>
    </w:p>
    <w:p w14:paraId="1C18F3D2"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responses :</w:t>
      </w:r>
    </w:p>
    <w:p w14:paraId="044E8C65" w14:textId="77777777" w:rsidR="000B2B4F" w:rsidRPr="000B2B4F" w:rsidRDefault="000B2B4F" w:rsidP="000B2B4F">
      <w:pPr>
        <w:snapToGrid w:val="0"/>
        <w:spacing w:before="100" w:after="100"/>
        <w:contextualSpacing/>
        <w:jc w:val="left"/>
        <w:rPr>
          <w:rFonts w:ascii="Courier New" w:hAnsi="Courier New"/>
          <w:noProof/>
          <w:color w:val="0070C0"/>
          <w:spacing w:val="-2"/>
          <w:sz w:val="16"/>
        </w:rPr>
      </w:pPr>
      <w:r w:rsidRPr="000B2B4F">
        <w:rPr>
          <w:rFonts w:ascii="Courier New" w:hAnsi="Courier New"/>
          <w:noProof/>
          <w:color w:val="0070C0"/>
          <w:spacing w:val="-2"/>
          <w:sz w:val="16"/>
        </w:rPr>
        <w:t xml:space="preserve">      200:</w:t>
      </w:r>
    </w:p>
    <w:p w14:paraId="546CAEA5"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body:</w:t>
      </w:r>
    </w:p>
    <w:p w14:paraId="6874D35E"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application/json:</w:t>
      </w:r>
    </w:p>
    <w:p w14:paraId="64DDBEC6" w14:textId="77777777" w:rsidR="000B2B4F" w:rsidRPr="000B2B4F" w:rsidRDefault="000B2B4F" w:rsidP="000B2B4F">
      <w:pPr>
        <w:snapToGrid w:val="0"/>
        <w:spacing w:before="100" w:after="100"/>
        <w:contextualSpacing/>
        <w:jc w:val="left"/>
        <w:rPr>
          <w:rFonts w:ascii="Courier New" w:hAnsi="Courier New"/>
          <w:noProof/>
          <w:color w:val="595959" w:themeColor="text1" w:themeTint="A6"/>
          <w:spacing w:val="-2"/>
          <w:sz w:val="16"/>
          <w:szCs w:val="16"/>
        </w:rPr>
      </w:pPr>
      <w:r w:rsidRPr="000B2B4F">
        <w:rPr>
          <w:rFonts w:ascii="Courier New" w:hAnsi="Courier New"/>
          <w:noProof/>
          <w:color w:val="595959" w:themeColor="text1" w:themeTint="A6"/>
          <w:spacing w:val="-2"/>
          <w:sz w:val="16"/>
          <w:szCs w:val="16"/>
        </w:rPr>
        <w:t xml:space="preserve">            schema: |</w:t>
      </w:r>
    </w:p>
    <w:p w14:paraId="066B86F8" w14:textId="29EC94E9" w:rsidR="00277D85" w:rsidRDefault="000B2B4F" w:rsidP="000B2B4F">
      <w:pPr>
        <w:pStyle w:val="CODE-BLACK"/>
      </w:pPr>
      <w:r w:rsidRPr="000B2B4F">
        <w:t xml:space="preserve">              {</w:t>
      </w:r>
      <w:bookmarkStart w:id="26" w:name="_GoBack"/>
      <w:bookmarkEnd w:id="26"/>
      <w:r w:rsidRPr="000B2B4F">
        <w:br/>
        <w:t xml:space="preserve">                "$schema": "http://json-schema.org/draft-04/schema#",</w:t>
      </w:r>
      <w:r w:rsidRPr="000B2B4F">
        <w:br/>
        <w:t xml:space="preserve">                "description</w:t>
      </w:r>
      <w:proofErr w:type="gramStart"/>
      <w:r w:rsidRPr="000B2B4F">
        <w:t>" :</w:t>
      </w:r>
      <w:proofErr w:type="gramEnd"/>
      <w:r w:rsidRPr="000B2B4F">
        <w:t xml:space="preserve"> "Copyright (c) 2016 Open Connectivity Foundation, Inc. All rights reserved.",</w:t>
      </w:r>
      <w:r w:rsidRPr="000B2B4F">
        <w:br/>
        <w:t xml:space="preserve">                "id": "http://openconnectivityfoundation.org/core/schemas/oic.rule-schema.json#",</w:t>
      </w:r>
      <w:r w:rsidRPr="000B2B4F">
        <w:br/>
        <w:t xml:space="preserve">                "title" : "Rule",</w:t>
      </w:r>
      <w:r w:rsidRPr="000B2B4F">
        <w:br/>
        <w:t xml:space="preserve">                "definitions": {</w:t>
      </w:r>
      <w:r w:rsidRPr="000B2B4F">
        <w:br/>
        <w:t xml:space="preserve">                  "</w:t>
      </w:r>
      <w:proofErr w:type="spellStart"/>
      <w:r w:rsidRPr="000B2B4F">
        <w:t>oic.rule</w:t>
      </w:r>
      <w:proofErr w:type="spellEnd"/>
      <w:r w:rsidRPr="000B2B4F">
        <w:t>": {</w:t>
      </w:r>
      <w:r w:rsidRPr="000B2B4F">
        <w:br/>
        <w:t xml:space="preserve">                    "type": "object",</w:t>
      </w:r>
      <w:r w:rsidRPr="000B2B4F">
        <w:br/>
        <w:t xml:space="preserve">                    "properties": {</w:t>
      </w:r>
      <w:r w:rsidRPr="000B2B4F">
        <w:br/>
        <w:t xml:space="preserve">                      "condition": {</w:t>
      </w:r>
      <w:r w:rsidRPr="000B2B4F">
        <w:br/>
        <w:t xml:space="preserve">                        "type": "string",</w:t>
      </w:r>
      <w:r w:rsidRPr="000B2B4F">
        <w:br/>
        <w:t xml:space="preserve">                        "description": "condition of the rule",</w:t>
      </w:r>
      <w:r w:rsidRPr="000B2B4F">
        <w:br/>
        <w:t xml:space="preserve">                        "format": "UTF8"</w:t>
      </w:r>
      <w:r w:rsidRPr="000B2B4F">
        <w:br/>
        <w:t xml:space="preserve">                      },</w:t>
      </w:r>
      <w:r w:rsidRPr="000B2B4F">
        <w:br/>
        <w:t xml:space="preserve">                              "</w:t>
      </w:r>
      <w:proofErr w:type="spellStart"/>
      <w:r w:rsidRPr="000B2B4F">
        <w:t>currentStatus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the current state, can be one of: enabled, disabled, error"</w:t>
      </w:r>
      <w:r w:rsidRPr="000B2B4F">
        <w:br/>
      </w:r>
      <w:r w:rsidRPr="000B2B4F">
        <w:lastRenderedPageBreak/>
        <w:t xml:space="preserve">                      },</w:t>
      </w:r>
      <w:r w:rsidRPr="000B2B4F">
        <w:br/>
        <w:t xml:space="preserve">                      "n": {</w:t>
      </w:r>
      <w:r w:rsidRPr="000B2B4F">
        <w:br/>
        <w:t xml:space="preserve">                        "type": "string",</w:t>
      </w:r>
      <w:r w:rsidRPr="000B2B4F">
        <w:br/>
        <w:t xml:space="preserve">                        "description": "Used to name the Rule collection",</w:t>
      </w:r>
      <w:r w:rsidRPr="000B2B4F">
        <w:br/>
        <w:t xml:space="preserve">                        "format": "UTF8"</w:t>
      </w:r>
      <w:r w:rsidRPr="000B2B4F">
        <w:br/>
        <w:t xml:space="preserve">                      },</w:t>
      </w:r>
      <w:r w:rsidRPr="000B2B4F">
        <w:br/>
        <w:t xml:space="preserve">                      "test": {</w:t>
      </w:r>
      <w:r w:rsidRPr="000B2B4F">
        <w:br/>
        <w:t xml:space="preserve">                        "type": "</w:t>
      </w:r>
      <w:proofErr w:type="spellStart"/>
      <w:r w:rsidRPr="000B2B4F">
        <w:t>boolean</w:t>
      </w:r>
      <w:proofErr w:type="spellEnd"/>
      <w:r w:rsidRPr="000B2B4F">
        <w:t>",</w:t>
      </w:r>
      <w:r w:rsidRPr="000B2B4F">
        <w:br/>
        <w:t xml:space="preserve">                        "description": "</w:t>
      </w:r>
      <w:proofErr w:type="spellStart"/>
      <w:r w:rsidRPr="000B2B4F">
        <w:t>Inidcates</w:t>
      </w:r>
      <w:proofErr w:type="spellEnd"/>
      <w:r w:rsidRPr="000B2B4F">
        <w:t xml:space="preserve"> initiation of test mode for the rule"</w:t>
      </w:r>
      <w:r w:rsidRPr="000B2B4F">
        <w:br/>
        <w:t xml:space="preserve">                      },</w:t>
      </w:r>
      <w:r w:rsidRPr="000B2B4F">
        <w:br/>
        <w:t xml:space="preserve">                      "id": {</w:t>
      </w:r>
      <w:r w:rsidRPr="000B2B4F">
        <w:br/>
        <w:t xml:space="preserve">                        "type": "string",</w:t>
      </w:r>
      <w:r w:rsidRPr="000B2B4F">
        <w:br/>
        <w:t xml:space="preserve">                        "description": "Can be an value that is unique to the use context or a UUIDv4"</w:t>
      </w:r>
      <w:r w:rsidRPr="000B2B4F">
        <w:br/>
        <w:t xml:space="preserve">                      },</w:t>
      </w:r>
      <w:r w:rsidRPr="000B2B4F">
        <w:br/>
        <w:t xml:space="preserve">                      "</w:t>
      </w:r>
      <w:proofErr w:type="spellStart"/>
      <w:r w:rsidRPr="000B2B4F">
        <w:t>rts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Defines the list of allowable resource types in links included in the collection; new links being created can only be from this list"</w:t>
      </w:r>
      <w:r w:rsidRPr="000B2B4F">
        <w:br/>
        <w:t xml:space="preserve">                      },</w:t>
      </w:r>
      <w:r w:rsidRPr="000B2B4F">
        <w:br/>
        <w:t xml:space="preserve">                              "links": {</w:t>
      </w:r>
      <w:r w:rsidRPr="000B2B4F">
        <w:br/>
      </w:r>
    </w:p>
    <w:p w14:paraId="66258400" w14:textId="77777777" w:rsidR="00277D85" w:rsidRDefault="00277D85" w:rsidP="00277D85">
      <w:pPr>
        <w:pStyle w:val="PARAGRAPH"/>
      </w:pPr>
    </w:p>
    <w:p w14:paraId="4845DEC6" w14:textId="77777777" w:rsidR="00277D85" w:rsidRPr="00277D85" w:rsidRDefault="00277D85" w:rsidP="00277D85">
      <w:pPr>
        <w:pStyle w:val="PARAGRAPH"/>
      </w:pPr>
    </w:p>
    <w:p w14:paraId="09EF87A9" w14:textId="77777777" w:rsidR="006D010A" w:rsidRDefault="006D010A" w:rsidP="006D010A">
      <w:pPr>
        <w:pStyle w:val="Heading3"/>
      </w:pPr>
      <w:bookmarkStart w:id="27" w:name="_Toc404072966"/>
      <w:r>
        <w:t>Attribute/Property Definition</w:t>
      </w:r>
      <w:bookmarkEnd w:id="27"/>
    </w:p>
    <w:p w14:paraId="436E5286" w14:textId="3CA7A7A3" w:rsidR="00EE4939" w:rsidRPr="00EE4939" w:rsidRDefault="00EE4939" w:rsidP="00EE4939">
      <w:pPr>
        <w:pStyle w:val="PARAGRAPH"/>
      </w:pPr>
      <w:r>
        <w:t>Unit, type</w:t>
      </w:r>
    </w:p>
    <w:p w14:paraId="4534068E" w14:textId="77777777" w:rsidR="006D010A" w:rsidRDefault="006D010A" w:rsidP="006D010A">
      <w:pPr>
        <w:pStyle w:val="Heading3"/>
      </w:pPr>
      <w:bookmarkStart w:id="28" w:name="_Toc404072967"/>
      <w:r>
        <w:t>CRUDN Behaviour</w:t>
      </w:r>
      <w:bookmarkEnd w:id="28"/>
    </w:p>
    <w:tbl>
      <w:tblPr>
        <w:tblStyle w:val="TABLE-A"/>
        <w:tblW w:w="7755" w:type="dxa"/>
        <w:tblLook w:val="04A0" w:firstRow="1" w:lastRow="0" w:firstColumn="1" w:lastColumn="0" w:noHBand="0" w:noVBand="1"/>
      </w:tblPr>
      <w:tblGrid>
        <w:gridCol w:w="1676"/>
        <w:gridCol w:w="1276"/>
        <w:gridCol w:w="1073"/>
        <w:gridCol w:w="1341"/>
        <w:gridCol w:w="1244"/>
        <w:gridCol w:w="1145"/>
      </w:tblGrid>
      <w:tr w:rsidR="00D55F90" w14:paraId="578E6A40" w14:textId="77777777" w:rsidTr="009D3651">
        <w:trPr>
          <w:cnfStyle w:val="100000000000" w:firstRow="1" w:lastRow="0" w:firstColumn="0" w:lastColumn="0" w:oddVBand="0" w:evenVBand="0" w:oddHBand="0" w:evenHBand="0" w:firstRowFirstColumn="0" w:firstRowLastColumn="0" w:lastRowFirstColumn="0" w:lastRowLastColumn="0"/>
          <w:trHeight w:val="474"/>
        </w:trPr>
        <w:tc>
          <w:tcPr>
            <w:tcW w:w="0" w:type="auto"/>
          </w:tcPr>
          <w:p w14:paraId="69BE5C3B" w14:textId="77777777" w:rsidR="009570EE" w:rsidRPr="009570EE" w:rsidRDefault="009570EE" w:rsidP="005415F4">
            <w:pPr>
              <w:rPr>
                <w:b w:val="0"/>
                <w:bCs/>
              </w:rPr>
            </w:pPr>
            <w:r w:rsidRPr="009570EE">
              <w:rPr>
                <w:b w:val="0"/>
                <w:bCs/>
              </w:rPr>
              <w:t>Resource</w:t>
            </w:r>
          </w:p>
        </w:tc>
        <w:tc>
          <w:tcPr>
            <w:tcW w:w="0" w:type="auto"/>
          </w:tcPr>
          <w:p w14:paraId="46E53759" w14:textId="77777777" w:rsidR="009570EE" w:rsidRPr="009570EE" w:rsidRDefault="009570EE" w:rsidP="005415F4">
            <w:pPr>
              <w:rPr>
                <w:b w:val="0"/>
                <w:bCs/>
              </w:rPr>
            </w:pPr>
            <w:r w:rsidRPr="009570EE">
              <w:rPr>
                <w:b w:val="0"/>
                <w:bCs/>
              </w:rPr>
              <w:t>Create</w:t>
            </w:r>
          </w:p>
        </w:tc>
        <w:tc>
          <w:tcPr>
            <w:tcW w:w="0" w:type="auto"/>
          </w:tcPr>
          <w:p w14:paraId="62892B18" w14:textId="77777777" w:rsidR="009570EE" w:rsidRPr="009570EE" w:rsidRDefault="009570EE" w:rsidP="005415F4">
            <w:pPr>
              <w:rPr>
                <w:b w:val="0"/>
                <w:bCs/>
              </w:rPr>
            </w:pPr>
            <w:r w:rsidRPr="009570EE">
              <w:rPr>
                <w:b w:val="0"/>
                <w:bCs/>
              </w:rPr>
              <w:t>Read</w:t>
            </w:r>
          </w:p>
        </w:tc>
        <w:tc>
          <w:tcPr>
            <w:tcW w:w="0" w:type="auto"/>
          </w:tcPr>
          <w:p w14:paraId="434728C9" w14:textId="77777777" w:rsidR="009570EE" w:rsidRPr="009570EE" w:rsidRDefault="009570EE" w:rsidP="005415F4">
            <w:pPr>
              <w:rPr>
                <w:b w:val="0"/>
                <w:bCs/>
              </w:rPr>
            </w:pPr>
            <w:r w:rsidRPr="009570EE">
              <w:rPr>
                <w:b w:val="0"/>
                <w:bCs/>
              </w:rPr>
              <w:t>Update</w:t>
            </w:r>
          </w:p>
        </w:tc>
        <w:tc>
          <w:tcPr>
            <w:tcW w:w="0" w:type="auto"/>
          </w:tcPr>
          <w:p w14:paraId="1BF48488" w14:textId="77777777" w:rsidR="009570EE" w:rsidRPr="009570EE" w:rsidRDefault="009570EE" w:rsidP="005415F4">
            <w:pPr>
              <w:rPr>
                <w:b w:val="0"/>
                <w:bCs/>
              </w:rPr>
            </w:pPr>
            <w:r w:rsidRPr="009570EE">
              <w:rPr>
                <w:b w:val="0"/>
                <w:bCs/>
              </w:rPr>
              <w:t>Delete</w:t>
            </w:r>
          </w:p>
        </w:tc>
        <w:tc>
          <w:tcPr>
            <w:tcW w:w="0" w:type="auto"/>
          </w:tcPr>
          <w:p w14:paraId="0E8D2343" w14:textId="77777777" w:rsidR="009570EE" w:rsidRPr="009570EE" w:rsidRDefault="009570EE" w:rsidP="005415F4">
            <w:pPr>
              <w:rPr>
                <w:b w:val="0"/>
                <w:bCs/>
              </w:rPr>
            </w:pPr>
            <w:r w:rsidRPr="009570EE">
              <w:rPr>
                <w:b w:val="0"/>
                <w:bCs/>
              </w:rPr>
              <w:t>Notify</w:t>
            </w:r>
          </w:p>
        </w:tc>
      </w:tr>
      <w:tr w:rsidR="00D55F90" w14:paraId="088A0366" w14:textId="77777777" w:rsidTr="009D3651">
        <w:trPr>
          <w:trHeight w:val="474"/>
        </w:trPr>
        <w:tc>
          <w:tcPr>
            <w:tcW w:w="0" w:type="auto"/>
          </w:tcPr>
          <w:p w14:paraId="0D8EF9D6" w14:textId="77777777" w:rsidR="009570EE" w:rsidRDefault="009570EE" w:rsidP="005415F4">
            <w:r>
              <w:t>/{link}</w:t>
            </w:r>
          </w:p>
        </w:tc>
        <w:tc>
          <w:tcPr>
            <w:tcW w:w="0" w:type="auto"/>
          </w:tcPr>
          <w:p w14:paraId="41133F63" w14:textId="77777777" w:rsidR="009570EE" w:rsidRDefault="009570EE" w:rsidP="005415F4"/>
        </w:tc>
        <w:tc>
          <w:tcPr>
            <w:tcW w:w="0" w:type="auto"/>
          </w:tcPr>
          <w:p w14:paraId="1A739F18" w14:textId="77777777" w:rsidR="009570EE" w:rsidRDefault="009570EE" w:rsidP="005415F4">
            <w:r>
              <w:t>get</w:t>
            </w:r>
          </w:p>
        </w:tc>
        <w:tc>
          <w:tcPr>
            <w:tcW w:w="0" w:type="auto"/>
          </w:tcPr>
          <w:p w14:paraId="60AB254C" w14:textId="77777777" w:rsidR="009570EE" w:rsidRDefault="009570EE" w:rsidP="005415F4">
            <w:r>
              <w:t>put</w:t>
            </w:r>
          </w:p>
        </w:tc>
        <w:tc>
          <w:tcPr>
            <w:tcW w:w="0" w:type="auto"/>
          </w:tcPr>
          <w:p w14:paraId="20C2BCB0" w14:textId="77777777" w:rsidR="009570EE" w:rsidRDefault="009570EE" w:rsidP="005415F4"/>
        </w:tc>
        <w:tc>
          <w:tcPr>
            <w:tcW w:w="0" w:type="auto"/>
          </w:tcPr>
          <w:p w14:paraId="69CD6AE0" w14:textId="77777777" w:rsidR="009570EE" w:rsidRDefault="009570EE" w:rsidP="005415F4"/>
        </w:tc>
      </w:tr>
    </w:tbl>
    <w:p w14:paraId="079ACF92" w14:textId="77777777" w:rsidR="009570EE" w:rsidRPr="009570EE" w:rsidRDefault="009570EE" w:rsidP="009570EE">
      <w:pPr>
        <w:pStyle w:val="PARAGRAPH"/>
      </w:pPr>
    </w:p>
    <w:p w14:paraId="77EC5D35" w14:textId="77777777" w:rsidR="006D010A" w:rsidRPr="006D010A" w:rsidRDefault="006D010A" w:rsidP="006D010A">
      <w:pPr>
        <w:pStyle w:val="Heading3"/>
      </w:pPr>
      <w:bookmarkStart w:id="29" w:name="_Toc404072968"/>
      <w:r>
        <w:t>Example Representation</w:t>
      </w:r>
      <w:bookmarkEnd w:id="29"/>
    </w:p>
    <w:p w14:paraId="55B94B69" w14:textId="77777777" w:rsidR="009572F2" w:rsidRPr="00197ED9" w:rsidRDefault="009572F2" w:rsidP="00197ED9">
      <w:pPr>
        <w:pStyle w:val="PARAGRAPH"/>
      </w:pPr>
    </w:p>
    <w:p>
      <w:pPr>
        <w:pStyle w:val="Heading2"/>
      </w:pPr>
      <w:r>
        <w:t>Air Flow Control</w:t>
      </w:r>
    </w:p>
    <w:p>
      <w:pPr>
        <w:pStyle w:val="Heading3"/>
      </w:pPr>
      <w:r>
        <w:t>Introduction</w:t>
      </w:r>
    </w:p>
    <w:p>
      <w:r>
        <w:t xml:space="preserve">This resource describes the attributes associated with control of air flow, for example as modelled by a Thermostat (fan), Room A/C or other device. The resource is a composite resource being made up as a collection of:   AirFlow Resource   BinarySwitch Resource </w:t>
      </w:r>
    </w:p>
    <w:p>
      <w:pPr>
        <w:pStyle w:val="Heading3"/>
      </w:pPr>
      <w:r>
        <w:t>Example URI</w:t>
      </w:r>
    </w:p>
    <w:p>
      <w:r>
        <w:t>/AirFlowControlResURI</w:t>
      </w:r>
    </w:p>
    <w:p>
      <w:pPr>
        <w:pStyle w:val="Heading3"/>
      </w:pPr>
      <w:r>
        <w:t>Resource Type</w:t>
      </w:r>
    </w:p>
    <w:p>
      <w:r>
        <w:t>The resource type (rt) is defined as: oic.r.airflowControl.</w:t>
      </w:r>
    </w:p>
    <w:p>
      <w:pPr>
        <w:pStyle w:val="Heading3"/>
      </w:pPr>
      <w:r>
        <w:t>RAML Definition</w:t>
      </w:r>
    </w:p>
    <w:p>
      <w:pPr>
        <w:pStyle w:val="CODE-GREEN"/>
      </w:pPr>
      <w:r>
        <w:t>#%RAML 0.8</w:t>
      </w:r>
    </w:p>
    <w:p>
      <w:pPr>
        <w:pStyle w:val="CODE-YELLOW"/>
      </w:pPr>
      <w:r>
        <w:t xml:space="preserve">title: </w:t>
      </w:r>
      <w:r>
        <w:rPr>
          <w:i/>
        </w:rPr>
        <w:t>OICAirFlowControl</w:t>
      </w:r>
    </w:p>
    <w:p>
      <w:pPr>
        <w:pStyle w:val="CODE-YELLOW"/>
      </w:pPr>
      <w:r>
        <w:t xml:space="preserve">version: </w:t>
      </w:r>
      <w:r>
        <w:rPr>
          <w:i/>
        </w:rPr>
        <w:t>v1.1.0-20160519</w:t>
      </w:r>
    </w:p>
    <w:p>
      <w:pPr>
        <w:pStyle w:val="CODE-AQUA"/>
      </w:pPr>
      <w:r>
        <w:t>traits:</w:t>
      </w:r>
    </w:p>
    <w:p>
      <w:pPr>
        <w:pStyle w:val="CODE-AQUA"/>
      </w:pPr>
      <w:r>
        <w:t xml:space="preserve"> - interface-b :</w:t>
      </w:r>
    </w:p>
    <w:p>
      <w:pPr>
        <w:pStyle w:val="CODE-AQUA"/>
      </w:pPr>
      <w:r>
        <w:t xml:space="preserve">     queryParameters: </w:t>
      </w:r>
    </w:p>
    <w:p>
      <w:pPr>
        <w:pStyle w:val="CODE-BLUE"/>
      </w:pPr>
      <w:r>
        <w:t xml:space="preserve">       if:</w:t>
      </w:r>
    </w:p>
    <w:p>
      <w:pPr>
        <w:pStyle w:val="CODE-BLUE"/>
      </w:pPr>
      <w:r>
        <w:t xml:space="preserve">         enum: ["oic.if.b"]</w:t>
      </w:r>
    </w:p>
    <w:p/>
    <w:p>
      <w:pPr>
        <w:pStyle w:val="CODE-BLUE"/>
      </w:pPr>
      <w:r>
        <w:t>/AirFlowControlResURI:</w:t>
      </w:r>
    </w:p>
    <w:p>
      <w:pPr>
        <w:pStyle w:val="CODE-YELLOW"/>
      </w:pPr>
      <w:r>
        <w:t xml:space="preserve">  description: |</w:t>
      </w:r>
    </w:p>
    <w:p>
      <w:pPr>
        <w:pStyle w:val="CODE-YELLOW"/>
      </w:pPr>
      <w:r>
        <w:t xml:space="preserve">    This resource describes the attributes associated with control of air flow,</w:t>
        <w:br/>
        <w:t xml:space="preserve">    for example as modelled by a Thermostat (fan), Room A/C or other device.</w:t>
        <w:br/>
        <w:t xml:space="preserve">    The resource is a composite resource being made up as a collection of:</w:t>
        <w:br/>
        <w:t xml:space="preserve">      AirFlow Resource</w:t>
        <w:br/>
        <w:t xml:space="preserve">      BinarySwitch Resource</w:t>
        <w:br/>
      </w:r>
    </w:p>
    <w:p>
      <w:pPr>
        <w:pStyle w:val="CODE-AQUA"/>
      </w:pPr>
      <w:r>
        <w:t xml:space="preserve">  post:</w:t>
      </w:r>
    </w:p>
    <w:p>
      <w:pPr>
        <w:pStyle w:val="CODE-YELLOW"/>
      </w:pPr>
      <w:r>
        <w:t xml:space="preserve">    description: |</w:t>
      </w:r>
    </w:p>
    <w:p>
      <w:pPr>
        <w:pStyle w:val="CODE-YELLOW"/>
      </w:pPr>
      <w:r>
        <w:t xml:space="preserve">      Sets the current air flow control values using the batch interface</w:t>
        <w:br/>
      </w:r>
    </w:p>
    <w:p>
      <w:pPr>
        <w:pStyle w:val="CODE-BLUE"/>
      </w:pPr>
      <w:r>
        <w:t xml:space="preserve">    is : ['interface-b']</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"http://openinterconnect.org/iotdatamodels/schemas/oic.r.airFlowControl-Batch.json#",</w:t>
        <w:br/>
        <w:t xml:space="preserve">            "$schema": "http://json-schema.org/draft-04/schema#",</w:t>
        <w:br/>
        <w:t xml:space="preserve">            "description" : "Copyright (c) 2016 Open Connectivity Foundation, Inc. All rights reserved.",</w:t>
        <w:br/>
        <w:t xml:space="preserve">            "title": "Air Flow Control",</w:t>
        <w:br/>
        <w:t xml:space="preserve">            "definitions": {</w:t>
        <w:br/>
        <w:t xml:space="preserve">              "oic.r.airflowcontrol": {</w:t>
        <w:br/>
        <w:t xml:space="preserve">                "type": "object",</w:t>
        <w:br/>
        <w:t xml:space="preserve">                "properties": {</w:t>
        <w:br/>
        <w:t xml:space="preserve">                  "airFlowControl": {</w:t>
        <w:br/>
        <w:t xml:space="preserve">                    "type": "array",</w:t>
        <w:br/>
        <w:t xml:space="preserve">                    "items": {</w:t>
        <w:br/>
        <w:t xml:space="preserve">                              "type": "number"</w:t>
        <w:br/>
        <w:t xml:space="preserve">                    }</w:t>
        <w:br/>
        <w:t xml:space="preserve">                  }</w:t>
        <w:br/>
        <w:t xml:space="preserve">                }</w:t>
        <w:br/>
        <w:t xml:space="preserve">              }</w:t>
        <w:br/>
        <w:t xml:space="preserve">            },</w:t>
        <w:br/>
        <w:t xml:space="preserve">            "type": "object",</w:t>
        <w:br/>
        <w:t xml:space="preserve">            "allOf": [</w:t>
        <w:br/>
        <w:t xml:space="preserve">              {"$ref": "#/definitions/oic.r.airflowcontrol"}</w:t>
        <w:br/>
        <w:t xml:space="preserve">            ],</w:t>
        <w:br/>
        <w:t xml:space="preserve">            "required": ["airFlowControl"]</w:t>
        <w:br/>
        <w:t xml:space="preserve">          }</w:t>
        <w:br/>
      </w:r>
    </w:p>
    <w:p>
      <w:pPr>
        <w:pStyle w:val="CODE-GREY"/>
      </w:pPr>
      <w:r>
        <w:t xml:space="preserve">        example</w:t>
      </w:r>
      <w:r>
        <w:rPr>
          <w:rStyle w:val="CODE-GREY"/>
        </w:rPr>
        <w:t>: |</w:t>
      </w:r>
    </w:p>
    <w:p>
      <w:pPr>
        <w:pStyle w:val="CODE-BLACK"/>
        <w:jc w:val="left"/>
      </w:pPr>
      <w:r>
        <w:t xml:space="preserve">          {</w:t>
        <w:br/>
        <w:t xml:space="preserve">            "rt": ["oic.r.airflowControl"],</w:t>
        <w:br/>
        <w:t xml:space="preserve">            "id":     "unique_example_id",</w:t>
        <w:br/>
        <w:t xml:space="preserve">            "airFlowControl": [</w:t>
        <w:br/>
        <w:t xml:space="preserve">                1, 2</w:t>
        <w:br/>
        <w:t xml:space="preserve">            ]</w:t>
        <w:br/>
        <w:t xml:space="preserve">          }</w:t>
        <w:br/>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"http://openinterconnect.org/iotdatamodels/schemas/oic.r.airFlowControl-Batch.json#",</w:t>
        <w:br/>
        <w:t xml:space="preserve">                "$schema": "http://json-schema.org/draft-04/schema#",</w:t>
        <w:br/>
        <w:t xml:space="preserve">                "description" : "Copyright (c) 2016 Open Connectivity Foundation, Inc. All rights reserved.",</w:t>
        <w:br/>
        <w:t xml:space="preserve">                "title": "Air Flow Control",</w:t>
        <w:br/>
        <w:t xml:space="preserve">                "definitions": {</w:t>
        <w:br/>
        <w:t xml:space="preserve">                  "oic.r.airflowcontrol": {</w:t>
        <w:br/>
        <w:t xml:space="preserve">                    "type": "object",</w:t>
        <w:br/>
        <w:t xml:space="preserve">                    "properties": {</w:t>
        <w:br/>
        <w:t xml:space="preserve">                      "airFlowControl": {</w:t>
        <w:br/>
        <w:t xml:space="preserve">                        "type": "array",</w:t>
        <w:br/>
        <w:t xml:space="preserve">                        "items": {</w:t>
        <w:br/>
        <w:t xml:space="preserve">                                  "type": "number"</w:t>
        <w:br/>
        <w:t xml:space="preserve">                        }</w:t>
        <w:br/>
        <w:t xml:space="preserve">                      }</w:t>
        <w:br/>
        <w:t xml:space="preserve">                    }</w:t>
        <w:br/>
        <w:t xml:space="preserve">                  }</w:t>
        <w:br/>
        <w:t xml:space="preserve">                },</w:t>
        <w:br/>
        <w:t xml:space="preserve">                "type": "object",</w:t>
        <w:br/>
        <w:t xml:space="preserve">                "allOf": [</w:t>
        <w:br/>
        <w:t xml:space="preserve">                  {"$ref": "#/definitions/oic.r.airflowcontrol"}</w:t>
        <w:br/>
        <w:t xml:space="preserve">                ],</w:t>
        <w:br/>
        <w:t xml:space="preserve">                "required": ["airFlowControl"]</w:t>
        <w:br/>
        <w:t xml:space="preserve">              }</w:t>
        <w:br/>
      </w:r>
    </w:p>
    <w:p>
      <w:pPr>
        <w:pStyle w:val="CODE-GREY"/>
      </w:pPr>
      <w:r>
        <w:t xml:space="preserve">            example</w:t>
      </w:r>
      <w:r>
        <w:rPr>
          <w:rStyle w:val="CODE-GREY"/>
        </w:rPr>
        <w:t>: |</w:t>
      </w:r>
    </w:p>
    <w:p>
      <w:pPr>
        <w:pStyle w:val="CODE-BLACK"/>
        <w:jc w:val="left"/>
      </w:pPr>
      <w:r>
        <w:t xml:space="preserve">              {</w:t>
        <w:br/>
        <w:t xml:space="preserve">                "rt": ["oic.r.airflowControl"],</w:t>
        <w:br/>
        <w:t xml:space="preserve">                "id":     "unique_example_id",</w:t>
        <w:br/>
        <w:t xml:space="preserve">                "airFlowControl": [</w:t>
        <w:br/>
        <w:t xml:space="preserve">                    1, 2</w:t>
        <w:br/>
        <w:t xml:space="preserve">                ]</w:t>
        <w:br/>
        <w:t xml:space="preserve">              }</w:t>
        <w:br/>
      </w:r>
    </w:p>
    <w:p>
      <w:pPr>
        <w:pStyle w:val="Heading3"/>
      </w:pPr>
      <w:r>
        <w:t>Property Definition</w:t>
      </w:r>
    </w:p>
    <w:tbl>
      <w:tblPr>
        <w:tblStyle w:val="TABLE-A"/>
        <w:tblW w:type="auto" w:w="0"/>
      </w:tblPr>
      <w:tblGrid>
        <w:gridCol/>
        <w:gridCol/>
        <w:gridCol/>
        <w:gridCol/>
        <w:gridCol/>
      </w:tblGrid>
      <w:tr>
        <w:tc>
          <w:p>
            <w:r>
              <w:t>Property name</w:t>
            </w:r>
          </w:p>
        </w:tc>
        <w:tc>
          <w:p>
            <w:r>
              <w:t>Value type</w:t>
            </w:r>
          </w:p>
        </w:tc>
        <w:tc>
          <w:p>
            <w:r>
              <w:t>Mandatory</w:t>
            </w:r>
          </w:p>
        </w:tc>
        <w:tc>
          <w:p>
            <w:r>
              <w:t>Access mode</w:t>
            </w:r>
          </w:p>
        </w:tc>
        <w:tc>
          <w:p>
            <w:r>
              <w:t>Description</w:t>
            </w:r>
          </w:p>
        </w:tc>
      </w:tr>
    </w:tbl>
    <w:p>
      <w:pPr>
        <w:pStyle w:val="Heading3"/>
      </w:pPr>
      <w:r>
        <w:t>CRUDN behavior</w:t>
      </w:r>
    </w:p>
    <w:tbl>
      <w:tblPr>
        <w:tblStyle w:val="TABLE-A"/>
        <w:tblW w:type="auto" w:w="0"/>
      </w:tblPr>
      <w:tblGrid>
        <w:gridCol/>
        <w:gridCol/>
        <w:gridCol/>
        <w:gridCol/>
        <w:gridCol/>
        <w:gridCol/>
      </w:tblGrid>
      <w:tr>
        <w:tc>
          <w:p>
            <w:r>
              <w:t>Resource</w:t>
            </w:r>
          </w:p>
        </w:tc>
        <w:tc>
          <w:p>
            <w:r>
              <w:t>Create</w:t>
            </w:r>
          </w:p>
        </w:tc>
        <w:tc>
          <w:p>
            <w:r>
              <w:t>Read</w:t>
            </w:r>
          </w:p>
        </w:tc>
        <w:tc>
          <w:p>
            <w:r>
              <w:t>Update</w:t>
            </w:r>
          </w:p>
        </w:tc>
        <w:tc>
          <w:p>
            <w:r>
              <w:t>Delete</w:t>
            </w:r>
          </w:p>
        </w:tc>
        <w:tc>
          <w:p>
            <w:r>
              <w:t>Notify</w:t>
            </w:r>
          </w:p>
        </w:tc>
      </w:tr>
      <w:tr>
        <w:tc>
          <w:p>
            <w:r>
              <w:t>/AirFlowControlResURI</w:t>
            </w:r>
          </w:p>
        </w:tc>
        <w:tc>
          <w:p/>
        </w:tc>
        <w:tc>
          <w:p/>
        </w:tc>
        <w:tc>
          <w:p>
            <w:r>
              <w:t>post</w:t>
            </w:r>
          </w:p>
        </w:tc>
        <w:tc>
          <w:p/>
        </w:tc>
        <w:tc>
          <w:p/>
        </w:tc>
      </w:tr>
    </w:tbl>
    <w:sectPr w:rsidR="009572F2" w:rsidRPr="00197ED9" w:rsidSect="00FD1B66">
      <w:head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ardini, Richard A" w:date="2014-08-15T19:56:00Z" w:initials="BRA">
    <w:p w14:paraId="241E8986" w14:textId="77777777" w:rsidR="00A1216E" w:rsidRDefault="00A1216E" w:rsidP="007A0A2B">
      <w:pPr>
        <w:pStyle w:val="CommentText"/>
      </w:pPr>
      <w:r>
        <w:rPr>
          <w:rStyle w:val="CommentReference"/>
        </w:rPr>
        <w:annotationRef/>
      </w:r>
      <w:r>
        <w:t>Example of a proper reference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E89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66BA4" w14:textId="77777777" w:rsidR="003E14E2" w:rsidRDefault="003E14E2" w:rsidP="00D56BB3">
      <w:r>
        <w:separator/>
      </w:r>
    </w:p>
  </w:endnote>
  <w:endnote w:type="continuationSeparator" w:id="0">
    <w:p w14:paraId="7A9EAA45" w14:textId="77777777" w:rsidR="003E14E2" w:rsidRDefault="003E14E2"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564E0" w14:textId="77777777" w:rsidR="003E14E2" w:rsidRDefault="003E14E2" w:rsidP="00D56BB3">
      <w:r>
        <w:separator/>
      </w:r>
    </w:p>
  </w:footnote>
  <w:footnote w:type="continuationSeparator" w:id="0">
    <w:p w14:paraId="725D0B05" w14:textId="77777777" w:rsidR="003E14E2" w:rsidRDefault="003E14E2" w:rsidP="00D56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827785"/>
      <w:docPartObj>
        <w:docPartGallery w:val="Watermarks"/>
        <w:docPartUnique/>
      </w:docPartObj>
    </w:sdtPr>
    <w:sdtEndPr/>
    <w:sdtContent>
      <w:p w14:paraId="51A4F420" w14:textId="41E45D8C" w:rsidR="00131C94" w:rsidRDefault="003E14E2">
        <w:pPr>
          <w:pStyle w:val="Header"/>
        </w:pPr>
        <w:r>
          <w:rPr>
            <w:noProof/>
            <w:lang w:eastAsia="zh-TW"/>
          </w:rPr>
          <w:pict w14:anchorId="03D5C3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3A75153"/>
    <w:multiLevelType w:val="hybridMultilevel"/>
    <w:tmpl w:val="45620FC4"/>
    <w:lvl w:ilvl="0" w:tplc="FFFFFFFF">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6C72845"/>
    <w:multiLevelType w:val="multilevel"/>
    <w:tmpl w:val="E964633A"/>
    <w:numStyleLink w:val="Headings"/>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C924677"/>
    <w:multiLevelType w:val="hybridMultilevel"/>
    <w:tmpl w:val="4948C234"/>
    <w:lvl w:ilvl="0" w:tplc="5A5261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D40598F"/>
    <w:multiLevelType w:val="hybridMultilevel"/>
    <w:tmpl w:val="0D3AE19C"/>
    <w:lvl w:ilvl="0" w:tplc="B5A407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01C1419"/>
    <w:multiLevelType w:val="hybridMultilevel"/>
    <w:tmpl w:val="8750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530FF"/>
    <w:multiLevelType w:val="hybridMultilevel"/>
    <w:tmpl w:val="ABE4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55CC"/>
    <w:multiLevelType w:val="hybridMultilevel"/>
    <w:tmpl w:val="C934446C"/>
    <w:lvl w:ilvl="0" w:tplc="00CE2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4" w15:restartNumberingAfterBreak="0">
    <w:nsid w:val="2B0A6078"/>
    <w:multiLevelType w:val="hybridMultilevel"/>
    <w:tmpl w:val="4DDEA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B52D09"/>
    <w:multiLevelType w:val="hybridMultilevel"/>
    <w:tmpl w:val="511277E0"/>
    <w:lvl w:ilvl="0" w:tplc="E2DC97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7" w15:restartNumberingAfterBreak="0">
    <w:nsid w:val="32812E43"/>
    <w:multiLevelType w:val="hybridMultilevel"/>
    <w:tmpl w:val="DE668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0"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21" w15:restartNumberingAfterBreak="0">
    <w:nsid w:val="430A0652"/>
    <w:multiLevelType w:val="hybridMultilevel"/>
    <w:tmpl w:val="B614B976"/>
    <w:lvl w:ilvl="0" w:tplc="337A4D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24"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EF5E57"/>
    <w:multiLevelType w:val="hybridMultilevel"/>
    <w:tmpl w:val="55DAF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7" w15:restartNumberingAfterBreak="0">
    <w:nsid w:val="60265465"/>
    <w:multiLevelType w:val="hybridMultilevel"/>
    <w:tmpl w:val="FDEE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B0791"/>
    <w:multiLevelType w:val="hybridMultilevel"/>
    <w:tmpl w:val="C9DEE57A"/>
    <w:lvl w:ilvl="0" w:tplc="21CE45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6393E"/>
    <w:multiLevelType w:val="hybridMultilevel"/>
    <w:tmpl w:val="8EA2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13D07"/>
    <w:multiLevelType w:val="hybridMultilevel"/>
    <w:tmpl w:val="C44647B4"/>
    <w:lvl w:ilvl="0" w:tplc="B0EA76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2" w15:restartNumberingAfterBreak="0">
    <w:nsid w:val="7B2811EE"/>
    <w:multiLevelType w:val="hybridMultilevel"/>
    <w:tmpl w:val="1198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24"/>
  </w:num>
  <w:num w:numId="4">
    <w:abstractNumId w:val="7"/>
  </w:num>
  <w:num w:numId="5">
    <w:abstractNumId w:val="31"/>
  </w:num>
  <w:num w:numId="6">
    <w:abstractNumId w:val="6"/>
  </w:num>
  <w:num w:numId="7">
    <w:abstractNumId w:val="5"/>
  </w:num>
  <w:num w:numId="8">
    <w:abstractNumId w:val="22"/>
  </w:num>
  <w:num w:numId="9">
    <w:abstractNumId w:val="20"/>
  </w:num>
  <w:num w:numId="10">
    <w:abstractNumId w:val="3"/>
  </w:num>
  <w:num w:numId="11">
    <w:abstractNumId w:val="18"/>
  </w:num>
  <w:num w:numId="12">
    <w:abstractNumId w:val="19"/>
    <w:lvlOverride w:ilvl="0">
      <w:startOverride w:val="1"/>
    </w:lvlOverride>
  </w:num>
  <w:num w:numId="13">
    <w:abstractNumId w:val="16"/>
    <w:lvlOverride w:ilvl="0">
      <w:startOverride w:val="1"/>
    </w:lvlOverride>
  </w:num>
  <w:num w:numId="14">
    <w:abstractNumId w:val="13"/>
    <w:lvlOverride w:ilvl="0">
      <w:startOverride w:val="1"/>
    </w:lvlOverride>
  </w:num>
  <w:num w:numId="15">
    <w:abstractNumId w:val="0"/>
    <w:lvlOverride w:ilvl="0">
      <w:startOverride w:val="1"/>
    </w:lvlOverride>
  </w:num>
  <w:num w:numId="16">
    <w:abstractNumId w:val="23"/>
    <w:lvlOverride w:ilvl="0">
      <w:startOverride w:val="1"/>
    </w:lvlOverride>
  </w:num>
  <w:num w:numId="17">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27"/>
  </w:num>
  <w:num w:numId="20">
    <w:abstractNumId w:val="29"/>
  </w:num>
  <w:num w:numId="21">
    <w:abstractNumId w:val="25"/>
  </w:num>
  <w:num w:numId="22">
    <w:abstractNumId w:val="32"/>
  </w:num>
  <w:num w:numId="23">
    <w:abstractNumId w:val="14"/>
  </w:num>
  <w:num w:numId="24">
    <w:abstractNumId w:val="11"/>
  </w:num>
  <w:num w:numId="25">
    <w:abstractNumId w:val="17"/>
  </w:num>
  <w:num w:numId="26">
    <w:abstractNumId w:val="10"/>
  </w:num>
  <w:num w:numId="27">
    <w:abstractNumId w:val="12"/>
  </w:num>
  <w:num w:numId="28">
    <w:abstractNumId w:val="9"/>
  </w:num>
  <w:num w:numId="29">
    <w:abstractNumId w:val="8"/>
  </w:num>
  <w:num w:numId="30">
    <w:abstractNumId w:val="28"/>
  </w:num>
  <w:num w:numId="31">
    <w:abstractNumId w:val="30"/>
  </w:num>
  <w:num w:numId="32">
    <w:abstractNumId w:val="15"/>
  </w:num>
  <w:num w:numId="33">
    <w:abstractNumId w:val="21"/>
  </w:num>
  <w:num w:numId="34">
    <w:abstractNumId w:val="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num>
  <w:num w:numId="42">
    <w:abstractNumId w:val="19"/>
    <w:lvlOverride w:ilvl="0">
      <w:startOverride w:val="1"/>
    </w:lvlOverride>
  </w:num>
  <w:numIdMacAtCleanup w:val="4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dini, Richard A">
    <w15:presenceInfo w15:providerId="AD" w15:userId="S-1-5-21-725345543-602162358-527237240-1992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DD"/>
    <w:rsid w:val="000018FD"/>
    <w:rsid w:val="00002791"/>
    <w:rsid w:val="0000453A"/>
    <w:rsid w:val="000073DA"/>
    <w:rsid w:val="00014D59"/>
    <w:rsid w:val="00031720"/>
    <w:rsid w:val="00043AB6"/>
    <w:rsid w:val="00051632"/>
    <w:rsid w:val="00051E24"/>
    <w:rsid w:val="00054D56"/>
    <w:rsid w:val="000573DA"/>
    <w:rsid w:val="0006457C"/>
    <w:rsid w:val="00066752"/>
    <w:rsid w:val="000700F3"/>
    <w:rsid w:val="000823AE"/>
    <w:rsid w:val="00082EC3"/>
    <w:rsid w:val="00083393"/>
    <w:rsid w:val="00084C2E"/>
    <w:rsid w:val="000853EA"/>
    <w:rsid w:val="000854D7"/>
    <w:rsid w:val="0008758B"/>
    <w:rsid w:val="00090F2D"/>
    <w:rsid w:val="000922FA"/>
    <w:rsid w:val="000939DA"/>
    <w:rsid w:val="00097717"/>
    <w:rsid w:val="000977D3"/>
    <w:rsid w:val="00097DED"/>
    <w:rsid w:val="000A4B98"/>
    <w:rsid w:val="000A6A09"/>
    <w:rsid w:val="000B1D7A"/>
    <w:rsid w:val="000B1DF0"/>
    <w:rsid w:val="000B2B4F"/>
    <w:rsid w:val="000B37B2"/>
    <w:rsid w:val="000D0259"/>
    <w:rsid w:val="000D279D"/>
    <w:rsid w:val="000D2853"/>
    <w:rsid w:val="000D4009"/>
    <w:rsid w:val="000E4D16"/>
    <w:rsid w:val="000E6945"/>
    <w:rsid w:val="000E6F78"/>
    <w:rsid w:val="000F26CB"/>
    <w:rsid w:val="000F6F73"/>
    <w:rsid w:val="00121390"/>
    <w:rsid w:val="00130F29"/>
    <w:rsid w:val="00131585"/>
    <w:rsid w:val="00131C94"/>
    <w:rsid w:val="001338EA"/>
    <w:rsid w:val="0013443B"/>
    <w:rsid w:val="00140186"/>
    <w:rsid w:val="0014412D"/>
    <w:rsid w:val="00155A0D"/>
    <w:rsid w:val="00160C2B"/>
    <w:rsid w:val="00162007"/>
    <w:rsid w:val="00163160"/>
    <w:rsid w:val="00170233"/>
    <w:rsid w:val="0017101D"/>
    <w:rsid w:val="001870F5"/>
    <w:rsid w:val="001952DB"/>
    <w:rsid w:val="00197ED9"/>
    <w:rsid w:val="001A112D"/>
    <w:rsid w:val="001A21C8"/>
    <w:rsid w:val="001A25A1"/>
    <w:rsid w:val="001A2D76"/>
    <w:rsid w:val="001A330C"/>
    <w:rsid w:val="001B0953"/>
    <w:rsid w:val="001B0ADC"/>
    <w:rsid w:val="001B19D7"/>
    <w:rsid w:val="001B3FC1"/>
    <w:rsid w:val="001B7162"/>
    <w:rsid w:val="001C24F0"/>
    <w:rsid w:val="001C564E"/>
    <w:rsid w:val="001D13EB"/>
    <w:rsid w:val="001E222B"/>
    <w:rsid w:val="001E573E"/>
    <w:rsid w:val="001F32CD"/>
    <w:rsid w:val="0020477B"/>
    <w:rsid w:val="00210F9E"/>
    <w:rsid w:val="0021250B"/>
    <w:rsid w:val="00212B97"/>
    <w:rsid w:val="00217D50"/>
    <w:rsid w:val="00222DEB"/>
    <w:rsid w:val="00234468"/>
    <w:rsid w:val="002373E0"/>
    <w:rsid w:val="00242C8F"/>
    <w:rsid w:val="00246D2F"/>
    <w:rsid w:val="00251DA4"/>
    <w:rsid w:val="00255200"/>
    <w:rsid w:val="002577DD"/>
    <w:rsid w:val="00262A0C"/>
    <w:rsid w:val="00263836"/>
    <w:rsid w:val="00271C0B"/>
    <w:rsid w:val="0027675D"/>
    <w:rsid w:val="00277D85"/>
    <w:rsid w:val="00282438"/>
    <w:rsid w:val="00282778"/>
    <w:rsid w:val="00284687"/>
    <w:rsid w:val="00287A1B"/>
    <w:rsid w:val="00293FA5"/>
    <w:rsid w:val="00294A48"/>
    <w:rsid w:val="00295D51"/>
    <w:rsid w:val="002B2CBC"/>
    <w:rsid w:val="002B5708"/>
    <w:rsid w:val="002B6C70"/>
    <w:rsid w:val="002C66E0"/>
    <w:rsid w:val="002D0AD6"/>
    <w:rsid w:val="002D250E"/>
    <w:rsid w:val="002E426B"/>
    <w:rsid w:val="002E4F39"/>
    <w:rsid w:val="002E5B7E"/>
    <w:rsid w:val="002F2455"/>
    <w:rsid w:val="00302B1E"/>
    <w:rsid w:val="003054B2"/>
    <w:rsid w:val="0030568A"/>
    <w:rsid w:val="00310E56"/>
    <w:rsid w:val="00313D53"/>
    <w:rsid w:val="003231EF"/>
    <w:rsid w:val="00324F77"/>
    <w:rsid w:val="0032630A"/>
    <w:rsid w:val="00326479"/>
    <w:rsid w:val="00326C85"/>
    <w:rsid w:val="003356C2"/>
    <w:rsid w:val="00341102"/>
    <w:rsid w:val="00341FCB"/>
    <w:rsid w:val="00343AB8"/>
    <w:rsid w:val="00346567"/>
    <w:rsid w:val="003643C8"/>
    <w:rsid w:val="0037017F"/>
    <w:rsid w:val="00370E78"/>
    <w:rsid w:val="003714E8"/>
    <w:rsid w:val="00373F25"/>
    <w:rsid w:val="00374F2D"/>
    <w:rsid w:val="0038315E"/>
    <w:rsid w:val="00394EB5"/>
    <w:rsid w:val="003A36BD"/>
    <w:rsid w:val="003A6161"/>
    <w:rsid w:val="003B3BC7"/>
    <w:rsid w:val="003B60FA"/>
    <w:rsid w:val="003C0A13"/>
    <w:rsid w:val="003C4388"/>
    <w:rsid w:val="003D354F"/>
    <w:rsid w:val="003D5826"/>
    <w:rsid w:val="003E14E2"/>
    <w:rsid w:val="003E2705"/>
    <w:rsid w:val="003E4969"/>
    <w:rsid w:val="003E55EB"/>
    <w:rsid w:val="003F0403"/>
    <w:rsid w:val="003F0C96"/>
    <w:rsid w:val="004004FC"/>
    <w:rsid w:val="00406C8D"/>
    <w:rsid w:val="00416599"/>
    <w:rsid w:val="00424CA3"/>
    <w:rsid w:val="00427279"/>
    <w:rsid w:val="004313F7"/>
    <w:rsid w:val="00436438"/>
    <w:rsid w:val="00437305"/>
    <w:rsid w:val="00443EEC"/>
    <w:rsid w:val="004445F3"/>
    <w:rsid w:val="00445AD0"/>
    <w:rsid w:val="00447670"/>
    <w:rsid w:val="004619FE"/>
    <w:rsid w:val="00463869"/>
    <w:rsid w:val="00473FA7"/>
    <w:rsid w:val="00474BFB"/>
    <w:rsid w:val="0047728F"/>
    <w:rsid w:val="004A0A0B"/>
    <w:rsid w:val="004A19EC"/>
    <w:rsid w:val="004A3E19"/>
    <w:rsid w:val="004B181D"/>
    <w:rsid w:val="004B2AAE"/>
    <w:rsid w:val="004B7155"/>
    <w:rsid w:val="004D4BD9"/>
    <w:rsid w:val="004D5017"/>
    <w:rsid w:val="004D54DF"/>
    <w:rsid w:val="004E61CF"/>
    <w:rsid w:val="004E65E9"/>
    <w:rsid w:val="004F1C93"/>
    <w:rsid w:val="004F2965"/>
    <w:rsid w:val="004F3D1A"/>
    <w:rsid w:val="004F6A3F"/>
    <w:rsid w:val="00511584"/>
    <w:rsid w:val="005128AF"/>
    <w:rsid w:val="00513044"/>
    <w:rsid w:val="00516BB9"/>
    <w:rsid w:val="00531E3E"/>
    <w:rsid w:val="00535163"/>
    <w:rsid w:val="00536F67"/>
    <w:rsid w:val="00537629"/>
    <w:rsid w:val="0053776E"/>
    <w:rsid w:val="00541270"/>
    <w:rsid w:val="00543E5A"/>
    <w:rsid w:val="005456D5"/>
    <w:rsid w:val="005510AB"/>
    <w:rsid w:val="005576D2"/>
    <w:rsid w:val="00561394"/>
    <w:rsid w:val="00565DB6"/>
    <w:rsid w:val="00565E53"/>
    <w:rsid w:val="00565FB9"/>
    <w:rsid w:val="0057758B"/>
    <w:rsid w:val="00582352"/>
    <w:rsid w:val="00583010"/>
    <w:rsid w:val="005901DC"/>
    <w:rsid w:val="0059173F"/>
    <w:rsid w:val="005A0664"/>
    <w:rsid w:val="005A10BF"/>
    <w:rsid w:val="005A28DC"/>
    <w:rsid w:val="005B25CC"/>
    <w:rsid w:val="005B300E"/>
    <w:rsid w:val="005B473A"/>
    <w:rsid w:val="005B7A94"/>
    <w:rsid w:val="005C53B6"/>
    <w:rsid w:val="005E0897"/>
    <w:rsid w:val="005E1A69"/>
    <w:rsid w:val="005F451E"/>
    <w:rsid w:val="005F7078"/>
    <w:rsid w:val="0060708A"/>
    <w:rsid w:val="006075C4"/>
    <w:rsid w:val="00611DC2"/>
    <w:rsid w:val="0061404E"/>
    <w:rsid w:val="00616B14"/>
    <w:rsid w:val="00620963"/>
    <w:rsid w:val="00624259"/>
    <w:rsid w:val="0062771E"/>
    <w:rsid w:val="006417B9"/>
    <w:rsid w:val="0064311E"/>
    <w:rsid w:val="00643DFF"/>
    <w:rsid w:val="006464DA"/>
    <w:rsid w:val="00646522"/>
    <w:rsid w:val="00655C7E"/>
    <w:rsid w:val="00660FF1"/>
    <w:rsid w:val="0066329B"/>
    <w:rsid w:val="00664707"/>
    <w:rsid w:val="006678BF"/>
    <w:rsid w:val="006730FB"/>
    <w:rsid w:val="006753B4"/>
    <w:rsid w:val="00693C2F"/>
    <w:rsid w:val="00697362"/>
    <w:rsid w:val="006A7EC8"/>
    <w:rsid w:val="006B480F"/>
    <w:rsid w:val="006B6CDF"/>
    <w:rsid w:val="006B783A"/>
    <w:rsid w:val="006C0157"/>
    <w:rsid w:val="006C1299"/>
    <w:rsid w:val="006C223A"/>
    <w:rsid w:val="006C33BE"/>
    <w:rsid w:val="006C58BE"/>
    <w:rsid w:val="006C6AC8"/>
    <w:rsid w:val="006D010A"/>
    <w:rsid w:val="006E1AC0"/>
    <w:rsid w:val="006E1E68"/>
    <w:rsid w:val="006E1E91"/>
    <w:rsid w:val="006E3F31"/>
    <w:rsid w:val="006F06F5"/>
    <w:rsid w:val="006F2613"/>
    <w:rsid w:val="006F39AA"/>
    <w:rsid w:val="0070548B"/>
    <w:rsid w:val="00710E35"/>
    <w:rsid w:val="00720BBD"/>
    <w:rsid w:val="007210AE"/>
    <w:rsid w:val="00721668"/>
    <w:rsid w:val="007308EB"/>
    <w:rsid w:val="00732E00"/>
    <w:rsid w:val="00734BD2"/>
    <w:rsid w:val="007366E5"/>
    <w:rsid w:val="007412DE"/>
    <w:rsid w:val="00743181"/>
    <w:rsid w:val="00750EC9"/>
    <w:rsid w:val="0075297E"/>
    <w:rsid w:val="00755B8D"/>
    <w:rsid w:val="00757CB8"/>
    <w:rsid w:val="007605E9"/>
    <w:rsid w:val="00761C8D"/>
    <w:rsid w:val="00763A26"/>
    <w:rsid w:val="00765DF9"/>
    <w:rsid w:val="00767FBC"/>
    <w:rsid w:val="00770388"/>
    <w:rsid w:val="0077624E"/>
    <w:rsid w:val="00790295"/>
    <w:rsid w:val="00791551"/>
    <w:rsid w:val="00793782"/>
    <w:rsid w:val="00794D1F"/>
    <w:rsid w:val="00796753"/>
    <w:rsid w:val="00796A75"/>
    <w:rsid w:val="00796CA7"/>
    <w:rsid w:val="007A0A2B"/>
    <w:rsid w:val="007A302E"/>
    <w:rsid w:val="007A5E94"/>
    <w:rsid w:val="007A699B"/>
    <w:rsid w:val="007A6DD1"/>
    <w:rsid w:val="007B1AC9"/>
    <w:rsid w:val="007B2ACD"/>
    <w:rsid w:val="007B385D"/>
    <w:rsid w:val="007B5822"/>
    <w:rsid w:val="007C45ED"/>
    <w:rsid w:val="007C7141"/>
    <w:rsid w:val="007D04AB"/>
    <w:rsid w:val="007D0872"/>
    <w:rsid w:val="007D3DD4"/>
    <w:rsid w:val="007D5EFF"/>
    <w:rsid w:val="007E1798"/>
    <w:rsid w:val="007E47C3"/>
    <w:rsid w:val="007F0EE5"/>
    <w:rsid w:val="007F48E5"/>
    <w:rsid w:val="008011BC"/>
    <w:rsid w:val="0080237D"/>
    <w:rsid w:val="008046F3"/>
    <w:rsid w:val="008100FB"/>
    <w:rsid w:val="00816591"/>
    <w:rsid w:val="00817A74"/>
    <w:rsid w:val="008216BA"/>
    <w:rsid w:val="00821EC7"/>
    <w:rsid w:val="00825EF8"/>
    <w:rsid w:val="008328B0"/>
    <w:rsid w:val="00832BD7"/>
    <w:rsid w:val="0083572D"/>
    <w:rsid w:val="00835B96"/>
    <w:rsid w:val="00862CAD"/>
    <w:rsid w:val="00863AD6"/>
    <w:rsid w:val="00864106"/>
    <w:rsid w:val="00865A07"/>
    <w:rsid w:val="0087358E"/>
    <w:rsid w:val="0087462F"/>
    <w:rsid w:val="0087715C"/>
    <w:rsid w:val="008808E8"/>
    <w:rsid w:val="00882820"/>
    <w:rsid w:val="00883512"/>
    <w:rsid w:val="00884143"/>
    <w:rsid w:val="00885357"/>
    <w:rsid w:val="00886526"/>
    <w:rsid w:val="00893C52"/>
    <w:rsid w:val="00893FE9"/>
    <w:rsid w:val="00896952"/>
    <w:rsid w:val="008B2CA1"/>
    <w:rsid w:val="008B4DE8"/>
    <w:rsid w:val="008C025C"/>
    <w:rsid w:val="008C5171"/>
    <w:rsid w:val="008C6ACB"/>
    <w:rsid w:val="008D5CE4"/>
    <w:rsid w:val="008D65C5"/>
    <w:rsid w:val="008E3AB9"/>
    <w:rsid w:val="008E3B4A"/>
    <w:rsid w:val="008E6B19"/>
    <w:rsid w:val="008E6F73"/>
    <w:rsid w:val="009006DF"/>
    <w:rsid w:val="00903FE1"/>
    <w:rsid w:val="00904A01"/>
    <w:rsid w:val="00904E5F"/>
    <w:rsid w:val="0090574E"/>
    <w:rsid w:val="009168AF"/>
    <w:rsid w:val="00917C98"/>
    <w:rsid w:val="00922FF4"/>
    <w:rsid w:val="0092637E"/>
    <w:rsid w:val="009266C9"/>
    <w:rsid w:val="009276CD"/>
    <w:rsid w:val="00932781"/>
    <w:rsid w:val="00937233"/>
    <w:rsid w:val="00940CBF"/>
    <w:rsid w:val="009410EE"/>
    <w:rsid w:val="009447DB"/>
    <w:rsid w:val="00954D5B"/>
    <w:rsid w:val="00957002"/>
    <w:rsid w:val="009570EE"/>
    <w:rsid w:val="009572F2"/>
    <w:rsid w:val="00960641"/>
    <w:rsid w:val="00960FCA"/>
    <w:rsid w:val="00962025"/>
    <w:rsid w:val="00976849"/>
    <w:rsid w:val="00977264"/>
    <w:rsid w:val="0097769D"/>
    <w:rsid w:val="00987CFB"/>
    <w:rsid w:val="00990296"/>
    <w:rsid w:val="0099195E"/>
    <w:rsid w:val="0099202E"/>
    <w:rsid w:val="0099250F"/>
    <w:rsid w:val="00992EAD"/>
    <w:rsid w:val="009940CD"/>
    <w:rsid w:val="00995AE0"/>
    <w:rsid w:val="009A4798"/>
    <w:rsid w:val="009C2B09"/>
    <w:rsid w:val="009D226A"/>
    <w:rsid w:val="009D3651"/>
    <w:rsid w:val="009D4971"/>
    <w:rsid w:val="009E1B5A"/>
    <w:rsid w:val="009E2E58"/>
    <w:rsid w:val="009E55DD"/>
    <w:rsid w:val="009F1809"/>
    <w:rsid w:val="009F2205"/>
    <w:rsid w:val="009F2D45"/>
    <w:rsid w:val="009F3F56"/>
    <w:rsid w:val="009F530D"/>
    <w:rsid w:val="00A01D48"/>
    <w:rsid w:val="00A06160"/>
    <w:rsid w:val="00A1216E"/>
    <w:rsid w:val="00A12F82"/>
    <w:rsid w:val="00A1330A"/>
    <w:rsid w:val="00A1597C"/>
    <w:rsid w:val="00A33462"/>
    <w:rsid w:val="00A338A7"/>
    <w:rsid w:val="00A33AA5"/>
    <w:rsid w:val="00A343D5"/>
    <w:rsid w:val="00A344A8"/>
    <w:rsid w:val="00A42CC2"/>
    <w:rsid w:val="00A542C5"/>
    <w:rsid w:val="00A6010E"/>
    <w:rsid w:val="00A60B29"/>
    <w:rsid w:val="00A61FFF"/>
    <w:rsid w:val="00A63A69"/>
    <w:rsid w:val="00A80915"/>
    <w:rsid w:val="00A82568"/>
    <w:rsid w:val="00A82B3A"/>
    <w:rsid w:val="00A90113"/>
    <w:rsid w:val="00AB4E7D"/>
    <w:rsid w:val="00AB60D7"/>
    <w:rsid w:val="00AB6215"/>
    <w:rsid w:val="00AC289F"/>
    <w:rsid w:val="00AD28D4"/>
    <w:rsid w:val="00AD5C4F"/>
    <w:rsid w:val="00AD63BA"/>
    <w:rsid w:val="00AE3E76"/>
    <w:rsid w:val="00AF172E"/>
    <w:rsid w:val="00B11BA3"/>
    <w:rsid w:val="00B176E1"/>
    <w:rsid w:val="00B36A6C"/>
    <w:rsid w:val="00B513AB"/>
    <w:rsid w:val="00B61DEF"/>
    <w:rsid w:val="00B61E82"/>
    <w:rsid w:val="00B6261F"/>
    <w:rsid w:val="00B63714"/>
    <w:rsid w:val="00B64BAB"/>
    <w:rsid w:val="00B7485E"/>
    <w:rsid w:val="00B75011"/>
    <w:rsid w:val="00B77407"/>
    <w:rsid w:val="00B821C9"/>
    <w:rsid w:val="00B83421"/>
    <w:rsid w:val="00B847DD"/>
    <w:rsid w:val="00B86740"/>
    <w:rsid w:val="00B86BBA"/>
    <w:rsid w:val="00B901EF"/>
    <w:rsid w:val="00B92856"/>
    <w:rsid w:val="00B93E8F"/>
    <w:rsid w:val="00B9498F"/>
    <w:rsid w:val="00BA1EDB"/>
    <w:rsid w:val="00BA2D0D"/>
    <w:rsid w:val="00BA7981"/>
    <w:rsid w:val="00BB0B96"/>
    <w:rsid w:val="00BB1744"/>
    <w:rsid w:val="00BB34F3"/>
    <w:rsid w:val="00BB5FEB"/>
    <w:rsid w:val="00BC4DCA"/>
    <w:rsid w:val="00BC60CC"/>
    <w:rsid w:val="00BD2D2C"/>
    <w:rsid w:val="00BE5DF5"/>
    <w:rsid w:val="00BF15CC"/>
    <w:rsid w:val="00BF22FC"/>
    <w:rsid w:val="00C02E0E"/>
    <w:rsid w:val="00C033C8"/>
    <w:rsid w:val="00C040EB"/>
    <w:rsid w:val="00C04E5F"/>
    <w:rsid w:val="00C0550E"/>
    <w:rsid w:val="00C1374A"/>
    <w:rsid w:val="00C21EE9"/>
    <w:rsid w:val="00C339F4"/>
    <w:rsid w:val="00C371EE"/>
    <w:rsid w:val="00C42332"/>
    <w:rsid w:val="00C465F1"/>
    <w:rsid w:val="00C51184"/>
    <w:rsid w:val="00C531B7"/>
    <w:rsid w:val="00C549D4"/>
    <w:rsid w:val="00C65868"/>
    <w:rsid w:val="00C673ED"/>
    <w:rsid w:val="00C67DCA"/>
    <w:rsid w:val="00C70CC7"/>
    <w:rsid w:val="00C832DC"/>
    <w:rsid w:val="00C84A34"/>
    <w:rsid w:val="00C854E4"/>
    <w:rsid w:val="00C87669"/>
    <w:rsid w:val="00C914FC"/>
    <w:rsid w:val="00C91E40"/>
    <w:rsid w:val="00C95C66"/>
    <w:rsid w:val="00CA1076"/>
    <w:rsid w:val="00CB202A"/>
    <w:rsid w:val="00CB2418"/>
    <w:rsid w:val="00CB3BF0"/>
    <w:rsid w:val="00CB7238"/>
    <w:rsid w:val="00CC614D"/>
    <w:rsid w:val="00CD22DC"/>
    <w:rsid w:val="00CF02C9"/>
    <w:rsid w:val="00CF47FC"/>
    <w:rsid w:val="00CF6C50"/>
    <w:rsid w:val="00D03270"/>
    <w:rsid w:val="00D03442"/>
    <w:rsid w:val="00D05C11"/>
    <w:rsid w:val="00D106DF"/>
    <w:rsid w:val="00D14556"/>
    <w:rsid w:val="00D16A97"/>
    <w:rsid w:val="00D16F5E"/>
    <w:rsid w:val="00D17E6B"/>
    <w:rsid w:val="00D2126C"/>
    <w:rsid w:val="00D31960"/>
    <w:rsid w:val="00D34EA7"/>
    <w:rsid w:val="00D42193"/>
    <w:rsid w:val="00D47B10"/>
    <w:rsid w:val="00D55E3A"/>
    <w:rsid w:val="00D55F90"/>
    <w:rsid w:val="00D56BB3"/>
    <w:rsid w:val="00D65844"/>
    <w:rsid w:val="00D664E9"/>
    <w:rsid w:val="00D71AFB"/>
    <w:rsid w:val="00D75D79"/>
    <w:rsid w:val="00D805C5"/>
    <w:rsid w:val="00D826C6"/>
    <w:rsid w:val="00D85601"/>
    <w:rsid w:val="00D85833"/>
    <w:rsid w:val="00D92804"/>
    <w:rsid w:val="00DA1FBC"/>
    <w:rsid w:val="00DB3AA4"/>
    <w:rsid w:val="00DB3C59"/>
    <w:rsid w:val="00DC04AB"/>
    <w:rsid w:val="00DC432A"/>
    <w:rsid w:val="00DC76E1"/>
    <w:rsid w:val="00DD0406"/>
    <w:rsid w:val="00DE12B6"/>
    <w:rsid w:val="00DF0E6A"/>
    <w:rsid w:val="00DF14DF"/>
    <w:rsid w:val="00DF770E"/>
    <w:rsid w:val="00E02971"/>
    <w:rsid w:val="00E02ED1"/>
    <w:rsid w:val="00E02F5E"/>
    <w:rsid w:val="00E031D9"/>
    <w:rsid w:val="00E10251"/>
    <w:rsid w:val="00E13C2F"/>
    <w:rsid w:val="00E14771"/>
    <w:rsid w:val="00E155AA"/>
    <w:rsid w:val="00E16671"/>
    <w:rsid w:val="00E26954"/>
    <w:rsid w:val="00E2756E"/>
    <w:rsid w:val="00E32445"/>
    <w:rsid w:val="00E3566B"/>
    <w:rsid w:val="00E35A3B"/>
    <w:rsid w:val="00E36BC3"/>
    <w:rsid w:val="00E40C66"/>
    <w:rsid w:val="00E4257F"/>
    <w:rsid w:val="00E45DF6"/>
    <w:rsid w:val="00E5030D"/>
    <w:rsid w:val="00E51916"/>
    <w:rsid w:val="00E5777E"/>
    <w:rsid w:val="00E66AEE"/>
    <w:rsid w:val="00E721FF"/>
    <w:rsid w:val="00E754C4"/>
    <w:rsid w:val="00E76BF0"/>
    <w:rsid w:val="00E806D6"/>
    <w:rsid w:val="00E82886"/>
    <w:rsid w:val="00E8504F"/>
    <w:rsid w:val="00E86476"/>
    <w:rsid w:val="00E92334"/>
    <w:rsid w:val="00E936FF"/>
    <w:rsid w:val="00E971D4"/>
    <w:rsid w:val="00E97846"/>
    <w:rsid w:val="00EA4273"/>
    <w:rsid w:val="00EA63C4"/>
    <w:rsid w:val="00EA788D"/>
    <w:rsid w:val="00EB344E"/>
    <w:rsid w:val="00EB4C9F"/>
    <w:rsid w:val="00EC7DA7"/>
    <w:rsid w:val="00ED27EE"/>
    <w:rsid w:val="00ED482A"/>
    <w:rsid w:val="00EE200D"/>
    <w:rsid w:val="00EE3E0F"/>
    <w:rsid w:val="00EE4939"/>
    <w:rsid w:val="00EE5989"/>
    <w:rsid w:val="00EE65B2"/>
    <w:rsid w:val="00EF4FA2"/>
    <w:rsid w:val="00F00FF2"/>
    <w:rsid w:val="00F01836"/>
    <w:rsid w:val="00F05C7C"/>
    <w:rsid w:val="00F16C04"/>
    <w:rsid w:val="00F17127"/>
    <w:rsid w:val="00F203E2"/>
    <w:rsid w:val="00F352C3"/>
    <w:rsid w:val="00F47FCF"/>
    <w:rsid w:val="00F5304C"/>
    <w:rsid w:val="00F5408C"/>
    <w:rsid w:val="00F540A7"/>
    <w:rsid w:val="00F70269"/>
    <w:rsid w:val="00F72963"/>
    <w:rsid w:val="00F72E15"/>
    <w:rsid w:val="00F752AA"/>
    <w:rsid w:val="00F77E09"/>
    <w:rsid w:val="00F80B77"/>
    <w:rsid w:val="00F8441A"/>
    <w:rsid w:val="00F84D1A"/>
    <w:rsid w:val="00F85079"/>
    <w:rsid w:val="00F85CEF"/>
    <w:rsid w:val="00F93DF6"/>
    <w:rsid w:val="00F95C6C"/>
    <w:rsid w:val="00FB2940"/>
    <w:rsid w:val="00FB3CAD"/>
    <w:rsid w:val="00FB4EDC"/>
    <w:rsid w:val="00FB5684"/>
    <w:rsid w:val="00FB6631"/>
    <w:rsid w:val="00FB6B76"/>
    <w:rsid w:val="00FC0462"/>
    <w:rsid w:val="00FD1B66"/>
    <w:rsid w:val="00FD5406"/>
    <w:rsid w:val="00FE0BDF"/>
    <w:rsid w:val="00FE34D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23EB72"/>
  <w15:docId w15:val="{75EF8EB6-74B9-459C-913F-4417228C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90"/>
    <w:pPr>
      <w:spacing w:after="0" w:line="240" w:lineRule="auto"/>
      <w:jc w:val="both"/>
    </w:pPr>
    <w:rPr>
      <w:rFonts w:ascii="Arial" w:eastAsia="Times New Roman" w:hAnsi="Arial" w:cs="Arial"/>
      <w:spacing w:val="8"/>
      <w:sz w:val="20"/>
      <w:szCs w:val="20"/>
      <w:lang w:eastAsia="zh-CN"/>
    </w:rPr>
  </w:style>
  <w:style w:type="paragraph" w:styleId="Heading1">
    <w:name w:val="heading 1"/>
    <w:basedOn w:val="PARAGRAPH"/>
    <w:next w:val="PARAGRAPH"/>
    <w:link w:val="Heading1Char"/>
    <w:qFormat/>
    <w:rsid w:val="00583010"/>
    <w:pPr>
      <w:keepNext/>
      <w:numPr>
        <w:numId w:val="39"/>
      </w:numPr>
      <w:suppressAutoHyphens/>
      <w:spacing w:before="200"/>
      <w:jc w:val="left"/>
      <w:outlineLvl w:val="0"/>
    </w:pPr>
    <w:rPr>
      <w:b/>
      <w:bCs/>
      <w:sz w:val="22"/>
      <w:szCs w:val="22"/>
    </w:rPr>
  </w:style>
  <w:style w:type="paragraph" w:styleId="Heading2">
    <w:name w:val="heading 2"/>
    <w:basedOn w:val="Heading1"/>
    <w:next w:val="PARAGRAPH"/>
    <w:link w:val="Heading2Char"/>
    <w:qFormat/>
    <w:rsid w:val="00583010"/>
    <w:pPr>
      <w:numPr>
        <w:ilvl w:val="1"/>
      </w:numPr>
      <w:spacing w:before="100" w:after="100"/>
      <w:outlineLvl w:val="1"/>
    </w:pPr>
    <w:rPr>
      <w:sz w:val="20"/>
      <w:szCs w:val="20"/>
    </w:rPr>
  </w:style>
  <w:style w:type="paragraph" w:styleId="Heading3">
    <w:name w:val="heading 3"/>
    <w:basedOn w:val="Heading2"/>
    <w:next w:val="PARAGRAPH"/>
    <w:link w:val="Heading3Char"/>
    <w:qFormat/>
    <w:rsid w:val="00583010"/>
    <w:pPr>
      <w:numPr>
        <w:ilvl w:val="2"/>
      </w:numPr>
      <w:outlineLvl w:val="2"/>
    </w:pPr>
  </w:style>
  <w:style w:type="paragraph" w:styleId="Heading4">
    <w:name w:val="heading 4"/>
    <w:basedOn w:val="Heading3"/>
    <w:next w:val="PARAGRAPH"/>
    <w:link w:val="Heading4Char"/>
    <w:qFormat/>
    <w:rsid w:val="00583010"/>
    <w:pPr>
      <w:numPr>
        <w:ilvl w:val="3"/>
      </w:numPr>
      <w:outlineLvl w:val="3"/>
    </w:pPr>
  </w:style>
  <w:style w:type="paragraph" w:styleId="Heading5">
    <w:name w:val="heading 5"/>
    <w:basedOn w:val="Heading4"/>
    <w:next w:val="PARAGRAPH"/>
    <w:link w:val="Heading5Char"/>
    <w:qFormat/>
    <w:rsid w:val="00583010"/>
    <w:pPr>
      <w:numPr>
        <w:ilvl w:val="4"/>
      </w:numPr>
      <w:outlineLvl w:val="4"/>
    </w:pPr>
  </w:style>
  <w:style w:type="paragraph" w:styleId="Heading6">
    <w:name w:val="heading 6"/>
    <w:basedOn w:val="Heading5"/>
    <w:next w:val="PARAGRAPH"/>
    <w:link w:val="Heading6Char"/>
    <w:qFormat/>
    <w:rsid w:val="00583010"/>
    <w:pPr>
      <w:numPr>
        <w:ilvl w:val="5"/>
      </w:numPr>
      <w:outlineLvl w:val="5"/>
    </w:pPr>
  </w:style>
  <w:style w:type="paragraph" w:styleId="Heading7">
    <w:name w:val="heading 7"/>
    <w:basedOn w:val="Heading6"/>
    <w:next w:val="PARAGRAPH"/>
    <w:link w:val="Heading7Char"/>
    <w:qFormat/>
    <w:rsid w:val="00583010"/>
    <w:pPr>
      <w:numPr>
        <w:ilvl w:val="6"/>
      </w:numPr>
      <w:outlineLvl w:val="6"/>
    </w:pPr>
  </w:style>
  <w:style w:type="paragraph" w:styleId="Heading8">
    <w:name w:val="heading 8"/>
    <w:basedOn w:val="Heading7"/>
    <w:next w:val="PARAGRAPH"/>
    <w:link w:val="Heading8Char"/>
    <w:qFormat/>
    <w:rsid w:val="00583010"/>
    <w:pPr>
      <w:numPr>
        <w:ilvl w:val="7"/>
      </w:numPr>
      <w:outlineLvl w:val="7"/>
    </w:pPr>
  </w:style>
  <w:style w:type="paragraph" w:styleId="Heading9">
    <w:name w:val="heading 9"/>
    <w:basedOn w:val="Heading8"/>
    <w:next w:val="PARAGRAPH"/>
    <w:link w:val="Heading9Char"/>
    <w:qFormat/>
    <w:rsid w:val="005830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5F1"/>
    <w:rPr>
      <w:rFonts w:ascii="Arial" w:eastAsia="Times New Roman" w:hAnsi="Arial" w:cs="Arial"/>
      <w:b/>
      <w:bCs/>
      <w:spacing w:val="8"/>
      <w:lang w:val="en-GB" w:eastAsia="zh-CN"/>
    </w:rPr>
  </w:style>
  <w:style w:type="character" w:customStyle="1" w:styleId="Heading2Char">
    <w:name w:val="Heading 2 Char"/>
    <w:basedOn w:val="DefaultParagraphFont"/>
    <w:link w:val="Heading2"/>
    <w:rsid w:val="00C465F1"/>
    <w:rPr>
      <w:rFonts w:ascii="Arial" w:eastAsia="Times New Roman" w:hAnsi="Arial" w:cs="Arial"/>
      <w:b/>
      <w:bCs/>
      <w:spacing w:val="8"/>
      <w:sz w:val="20"/>
      <w:szCs w:val="20"/>
      <w:lang w:val="en-GB" w:eastAsia="zh-CN"/>
    </w:rPr>
  </w:style>
  <w:style w:type="character" w:customStyle="1" w:styleId="Heading3Char">
    <w:name w:val="Heading 3 Char"/>
    <w:basedOn w:val="DefaultParagraphFont"/>
    <w:link w:val="Heading3"/>
    <w:rsid w:val="00C465F1"/>
    <w:rPr>
      <w:rFonts w:ascii="Arial" w:eastAsia="Times New Roman" w:hAnsi="Arial" w:cs="Arial"/>
      <w:b/>
      <w:bCs/>
      <w:spacing w:val="8"/>
      <w:sz w:val="20"/>
      <w:szCs w:val="20"/>
      <w:lang w:val="en-GB" w:eastAsia="zh-CN"/>
    </w:rPr>
  </w:style>
  <w:style w:type="character" w:customStyle="1" w:styleId="Heading4Char">
    <w:name w:val="Heading 4 Char"/>
    <w:basedOn w:val="DefaultParagraphFont"/>
    <w:link w:val="Heading4"/>
    <w:rsid w:val="00C465F1"/>
    <w:rPr>
      <w:rFonts w:ascii="Arial" w:eastAsia="Times New Roman" w:hAnsi="Arial" w:cs="Arial"/>
      <w:b/>
      <w:bCs/>
      <w:spacing w:val="8"/>
      <w:sz w:val="20"/>
      <w:szCs w:val="20"/>
      <w:lang w:val="en-GB" w:eastAsia="zh-CN"/>
    </w:rPr>
  </w:style>
  <w:style w:type="character" w:customStyle="1" w:styleId="Heading5Char">
    <w:name w:val="Heading 5 Char"/>
    <w:basedOn w:val="DefaultParagraphFont"/>
    <w:link w:val="Heading5"/>
    <w:rsid w:val="00C465F1"/>
    <w:rPr>
      <w:rFonts w:ascii="Arial" w:eastAsia="Times New Roman" w:hAnsi="Arial" w:cs="Arial"/>
      <w:b/>
      <w:bCs/>
      <w:spacing w:val="8"/>
      <w:sz w:val="20"/>
      <w:szCs w:val="20"/>
      <w:lang w:val="en-GB" w:eastAsia="zh-CN"/>
    </w:rPr>
  </w:style>
  <w:style w:type="character" w:customStyle="1" w:styleId="Heading6Char">
    <w:name w:val="Heading 6 Char"/>
    <w:basedOn w:val="DefaultParagraphFont"/>
    <w:link w:val="Heading6"/>
    <w:rsid w:val="00C465F1"/>
    <w:rPr>
      <w:rFonts w:ascii="Arial" w:eastAsia="Times New Roman" w:hAnsi="Arial" w:cs="Arial"/>
      <w:b/>
      <w:bCs/>
      <w:spacing w:val="8"/>
      <w:sz w:val="20"/>
      <w:szCs w:val="20"/>
      <w:lang w:val="en-GB" w:eastAsia="zh-CN"/>
    </w:rPr>
  </w:style>
  <w:style w:type="character" w:customStyle="1" w:styleId="Heading7Char">
    <w:name w:val="Heading 7 Char"/>
    <w:basedOn w:val="DefaultParagraphFont"/>
    <w:link w:val="Heading7"/>
    <w:rsid w:val="00C465F1"/>
    <w:rPr>
      <w:rFonts w:ascii="Arial" w:eastAsia="Times New Roman" w:hAnsi="Arial" w:cs="Arial"/>
      <w:b/>
      <w:bCs/>
      <w:spacing w:val="8"/>
      <w:sz w:val="20"/>
      <w:szCs w:val="20"/>
      <w:lang w:val="en-GB" w:eastAsia="zh-CN"/>
    </w:rPr>
  </w:style>
  <w:style w:type="character" w:customStyle="1" w:styleId="Heading8Char">
    <w:name w:val="Heading 8 Char"/>
    <w:basedOn w:val="DefaultParagraphFont"/>
    <w:link w:val="Heading8"/>
    <w:rsid w:val="00C465F1"/>
    <w:rPr>
      <w:rFonts w:ascii="Arial" w:eastAsia="Times New Roman" w:hAnsi="Arial" w:cs="Arial"/>
      <w:b/>
      <w:bCs/>
      <w:spacing w:val="8"/>
      <w:sz w:val="20"/>
      <w:szCs w:val="20"/>
      <w:lang w:val="en-GB" w:eastAsia="zh-CN"/>
    </w:rPr>
  </w:style>
  <w:style w:type="character" w:customStyle="1" w:styleId="Heading9Char">
    <w:name w:val="Heading 9 Char"/>
    <w:basedOn w:val="DefaultParagraphFont"/>
    <w:link w:val="Heading9"/>
    <w:rsid w:val="00C465F1"/>
    <w:rPr>
      <w:rFonts w:ascii="Arial" w:eastAsia="Times New Roman" w:hAnsi="Arial" w:cs="Arial"/>
      <w:b/>
      <w:bCs/>
      <w:spacing w:val="8"/>
      <w:sz w:val="20"/>
      <w:szCs w:val="20"/>
      <w:lang w:val="en-GB" w:eastAsia="zh-CN"/>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Normal"/>
    <w:link w:val="HeaderChar"/>
    <w:rsid w:val="00583010"/>
    <w:pPr>
      <w:tabs>
        <w:tab w:val="center" w:pos="4536"/>
        <w:tab w:val="right" w:pos="9072"/>
      </w:tabs>
      <w:snapToGrid w:val="0"/>
    </w:pPr>
  </w:style>
  <w:style w:type="character" w:customStyle="1" w:styleId="HeaderChar">
    <w:name w:val="Header Char"/>
    <w:basedOn w:val="DefaultParagraphFont"/>
    <w:link w:val="Header"/>
    <w:rsid w:val="00C465F1"/>
    <w:rPr>
      <w:rFonts w:ascii="Arial" w:eastAsia="Times New Roman" w:hAnsi="Arial" w:cs="Arial"/>
      <w:spacing w:val="8"/>
      <w:sz w:val="20"/>
      <w:szCs w:val="20"/>
      <w:lang w:eastAsia="zh-CN"/>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Header"/>
    <w:link w:val="FooterChar"/>
    <w:uiPriority w:val="29"/>
    <w:rsid w:val="00583010"/>
  </w:style>
  <w:style w:type="character" w:customStyle="1" w:styleId="FooterChar">
    <w:name w:val="Footer Char"/>
    <w:basedOn w:val="DefaultParagraphFont"/>
    <w:link w:val="Footer"/>
    <w:uiPriority w:val="29"/>
    <w:rsid w:val="00C465F1"/>
    <w:rPr>
      <w:rFonts w:ascii="Arial" w:eastAsia="Times New Roman" w:hAnsi="Arial" w:cs="Arial"/>
      <w:spacing w:val="8"/>
      <w:sz w:val="20"/>
      <w:szCs w:val="20"/>
      <w:lang w:eastAsia="zh-CN"/>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ind w:left="0" w:firstLine="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uiPriority w:val="99"/>
    <w:rsid w:val="00583010"/>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semiHidden/>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spacing w:after="0"/>
      <w:ind w:left="0" w:firstLine="0"/>
      <w:outlineLvl w:val="9"/>
    </w:pPr>
  </w:style>
  <w:style w:type="character" w:customStyle="1" w:styleId="SMALLCAPS">
    <w:name w:val="SMALL CAPS"/>
    <w:rsid w:val="00583010"/>
    <w:rPr>
      <w:caps w:val="0"/>
      <w:smallCaps/>
      <w:strike w:val="0"/>
      <w:dstrike w:val="0"/>
      <w:shadow w:val="0"/>
      <w:emboss w:val="0"/>
      <w:imprint w:val="0"/>
      <w:vanish w:val="0"/>
      <w:vertAlign w:val="baseline"/>
    </w:rPr>
  </w:style>
  <w:style w:type="paragraph" w:customStyle="1" w:styleId="NumberedPARAlevel3">
    <w:name w:val="Numbered PARA (level 3)"/>
    <w:basedOn w:val="Heading3"/>
    <w:next w:val="PARAGRAPH"/>
    <w:rsid w:val="00583010"/>
    <w:pPr>
      <w:spacing w:after="200"/>
      <w:ind w:left="0" w:firstLine="0"/>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spacing w:after="200"/>
      <w:ind w:left="0" w:firstLine="0"/>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shadow w:val="0"/>
      <w:emboss w:val="0"/>
      <w:imprint w:val="0"/>
      <w:vanish w:val="0"/>
      <w:vertAlign w:val="baseline"/>
    </w:rPr>
  </w:style>
  <w:style w:type="character" w:customStyle="1" w:styleId="SMALLCAPSstrong">
    <w:name w:val="SMALL CAPS strong"/>
    <w:qFormat/>
    <w:rsid w:val="00583010"/>
    <w:rPr>
      <w:b/>
      <w:caps w:val="0"/>
      <w:smallCaps/>
      <w:strike w:val="0"/>
      <w:dstrike w:val="0"/>
      <w:shadow w:val="0"/>
      <w:emboss w:val="0"/>
      <w:imprint w:val="0"/>
      <w:vanish w:val="0"/>
      <w:vertAlign w:val="base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583010"/>
    <w:rPr>
      <w:rFonts w:ascii="Cambria" w:eastAsia="MS Gothic" w:hAnsi="Cambria" w:cs="Times New Roman"/>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cs="Times New Roman"/>
      <w:b/>
      <w:bCs/>
    </w:rPr>
  </w:style>
  <w:style w:type="paragraph" w:styleId="ListParagraph">
    <w:name w:val="List Paragraph"/>
    <w:basedOn w:val="Normal"/>
    <w:uiPriority w:val="34"/>
    <w:qFormat/>
    <w:rsid w:val="00583010"/>
    <w:pPr>
      <w:ind w:left="567"/>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cs="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583010"/>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CommentText">
    <w:name w:val="annotation text"/>
    <w:basedOn w:val="Normal"/>
    <w:link w:val="CommentTextChar"/>
    <w:uiPriority w:val="99"/>
    <w:semiHidden/>
    <w:unhideWhenUsed/>
    <w:rsid w:val="00E971D4"/>
  </w:style>
  <w:style w:type="character" w:customStyle="1" w:styleId="CommentTextChar">
    <w:name w:val="Comment Text Char"/>
    <w:basedOn w:val="DefaultParagraphFont"/>
    <w:link w:val="CommentText"/>
    <w:uiPriority w:val="99"/>
    <w:semiHidden/>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E9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1D4"/>
    <w:rPr>
      <w:rFonts w:ascii="Segoe UI" w:eastAsia="Times New Roman" w:hAnsi="Segoe UI" w:cs="Segoe UI"/>
      <w:spacing w:val="8"/>
      <w:sz w:val="18"/>
      <w:szCs w:val="18"/>
      <w:lang w:val="en-GB" w:eastAsia="zh-CN"/>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jc w:val="left"/>
    </w:pPr>
    <w:rPr>
      <w:rFonts w:ascii="Courier New" w:eastAsia="Calibri" w:hAnsi="Courier New" w:cs="Courier New"/>
      <w:i/>
      <w:spacing w:val="0"/>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CRUDN">
    <w:name w:val="TableCRUDN"/>
    <w:basedOn w:val="TableNormal"/>
    <w:uiPriority w:val="99"/>
    <w:rsid w:val="009570EE"/>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StylePr>
  </w:style>
  <w:style w:type="table" w:customStyle="1" w:styleId="TABLE-A">
    <w:name w:val="TABLE-A"/>
    <w:basedOn w:val="TableNormal"/>
    <w:uiPriority w:val="99"/>
    <w:rsid w:val="00D55F90"/>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BodyText">
    <w:name w:val="Body Text"/>
    <w:basedOn w:val="Normal"/>
    <w:link w:val="BodyTextChar"/>
    <w:uiPriority w:val="99"/>
    <w:semiHidden/>
    <w:unhideWhenUsed/>
    <w:rsid w:val="00D55F90"/>
    <w:pPr>
      <w:spacing w:after="120"/>
    </w:pPr>
  </w:style>
  <w:style w:type="character" w:customStyle="1" w:styleId="BodyTextChar">
    <w:name w:val="Body Text Char"/>
    <w:basedOn w:val="DefaultParagraphFont"/>
    <w:link w:val="BodyText"/>
    <w:uiPriority w:val="99"/>
    <w:semiHidden/>
    <w:rsid w:val="00D55F90"/>
    <w:rPr>
      <w:rFonts w:ascii="Arial" w:eastAsia="Times New Roman" w:hAnsi="Arial" w:cs="Arial"/>
      <w:spacing w:val="8"/>
      <w:sz w:val="20"/>
      <w:szCs w:val="20"/>
      <w:lang w:eastAsia="zh-CN"/>
    </w:rPr>
  </w:style>
  <w:style w:type="paragraph" w:styleId="BodyTextFirstIndent">
    <w:name w:val="Body Text First Indent"/>
    <w:basedOn w:val="BodyText"/>
    <w:link w:val="BodyTextFirstIndentChar"/>
    <w:uiPriority w:val="99"/>
    <w:unhideWhenUsed/>
    <w:rsid w:val="00D55F90"/>
    <w:pPr>
      <w:spacing w:after="0"/>
      <w:ind w:firstLine="360"/>
    </w:pPr>
  </w:style>
  <w:style w:type="character" w:customStyle="1" w:styleId="BodyTextFirstIndentChar">
    <w:name w:val="Body Text First Indent Char"/>
    <w:basedOn w:val="BodyTextChar"/>
    <w:link w:val="BodyTextFirstIndent"/>
    <w:uiPriority w:val="99"/>
    <w:rsid w:val="00D55F90"/>
    <w:rPr>
      <w:rFonts w:ascii="Arial" w:eastAsia="Times New Roman" w:hAnsi="Arial" w:cs="Arial"/>
      <w:spacing w:val="8"/>
      <w:sz w:val="20"/>
      <w:szCs w:val="20"/>
      <w:lang w:eastAsia="zh-CN"/>
    </w:rPr>
  </w:style>
  <w:style w:type="paragraph" w:customStyle="1" w:styleId="CODE-GREEN">
    <w:name w:val="CODE-GREEN"/>
    <w:basedOn w:val="CODE-TableCell"/>
    <w:qFormat/>
    <w:rsid w:val="00277D85"/>
    <w:rPr>
      <w:color w:val="00B050"/>
    </w:rPr>
  </w:style>
  <w:style w:type="paragraph" w:customStyle="1" w:styleId="CODE-YELLOW">
    <w:name w:val="CODE-YELLOW"/>
    <w:basedOn w:val="CODE-GREEN"/>
    <w:qFormat/>
    <w:rsid w:val="00E51916"/>
    <w:rPr>
      <w:color w:val="BF8F00" w:themeColor="accent4" w:themeShade="BF"/>
    </w:rPr>
  </w:style>
  <w:style w:type="paragraph" w:customStyle="1" w:styleId="CODE-RED">
    <w:name w:val="CODE-RED"/>
    <w:basedOn w:val="CODE-YELLOW"/>
    <w:qFormat/>
    <w:rsid w:val="00E51916"/>
    <w:rPr>
      <w:color w:val="C00000"/>
    </w:rPr>
  </w:style>
  <w:style w:type="paragraph" w:customStyle="1" w:styleId="CODE-BLUE">
    <w:name w:val="CODE-BLUE"/>
    <w:basedOn w:val="CODE-RED"/>
    <w:qFormat/>
    <w:rsid w:val="00C0550E"/>
    <w:rPr>
      <w:color w:val="0070C0"/>
    </w:rPr>
  </w:style>
  <w:style w:type="paragraph" w:customStyle="1" w:styleId="CODE-AQUA">
    <w:name w:val="CODE-AQUA"/>
    <w:basedOn w:val="CODE-BLUE"/>
    <w:qFormat/>
    <w:rsid w:val="00B75011"/>
    <w:rPr>
      <w:color w:val="00B0F0"/>
    </w:rPr>
  </w:style>
  <w:style w:type="paragraph" w:customStyle="1" w:styleId="CODE-BLACK">
    <w:name w:val="CODE-BLACK"/>
    <w:basedOn w:val="CODE-YELLOW"/>
    <w:qFormat/>
    <w:rsid w:val="00294A48"/>
    <w:rPr>
      <w:color w:val="000000" w:themeColor="text1"/>
    </w:rPr>
  </w:style>
  <w:style w:type="paragraph" w:customStyle="1" w:styleId="CODE-GREY">
    <w:name w:val="CODE-GREY"/>
    <w:basedOn w:val="CODE-BLACK"/>
    <w:qFormat/>
    <w:rsid w:val="003A6161"/>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526409657">
          <w:marLeft w:val="1166"/>
          <w:marRight w:val="0"/>
          <w:marTop w:val="0"/>
          <w:marBottom w:val="0"/>
          <w:divBdr>
            <w:top w:val="none" w:sz="0" w:space="0" w:color="auto"/>
            <w:left w:val="none" w:sz="0" w:space="0" w:color="auto"/>
            <w:bottom w:val="none" w:sz="0" w:space="0" w:color="auto"/>
            <w:right w:val="none" w:sz="0" w:space="0" w:color="auto"/>
          </w:divBdr>
        </w:div>
        <w:div w:id="98721939">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2060593067">
          <w:marLeft w:val="547"/>
          <w:marRight w:val="0"/>
          <w:marTop w:val="86"/>
          <w:marBottom w:val="0"/>
          <w:divBdr>
            <w:top w:val="none" w:sz="0" w:space="0" w:color="auto"/>
            <w:left w:val="none" w:sz="0" w:space="0" w:color="auto"/>
            <w:bottom w:val="none" w:sz="0" w:space="0" w:color="auto"/>
            <w:right w:val="none" w:sz="0" w:space="0" w:color="auto"/>
          </w:divBdr>
        </w:div>
        <w:div w:id="1934434594">
          <w:marLeft w:val="547"/>
          <w:marRight w:val="0"/>
          <w:marTop w:val="86"/>
          <w:marBottom w:val="0"/>
          <w:divBdr>
            <w:top w:val="none" w:sz="0" w:space="0" w:color="auto"/>
            <w:left w:val="none" w:sz="0" w:space="0" w:color="auto"/>
            <w:bottom w:val="none" w:sz="0" w:space="0" w:color="auto"/>
            <w:right w:val="none" w:sz="0" w:space="0" w:color="auto"/>
          </w:divBdr>
        </w:div>
      </w:divsChild>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image" Target="media/image2.png"/><Relationship Id="rId8" Type="http://schemas.openxmlformats.org/officeDocument/2006/relationships/image" Target="media/image1.png"/><Relationship Id="rId13" Type="http://schemas.openxmlformats.org/officeDocument/2006/relationships/fontTable" Target="fontTable.xml"/><Relationship Id="rId12" Type="http://schemas.openxmlformats.org/officeDocument/2006/relationships/header" Target="header1.xml"/><Relationship Id="rId11" Type="http://schemas.microsoft.com/office/2011/relationships/commentsExtended" Target="commentsExtended.xml"/><Relationship Id="rId10" Type="http://schemas.openxmlformats.org/officeDocument/2006/relationships/comments" Target="commen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iecstd%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8A4D8-D9F5-44A0-A65F-5DF4030A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 english.dot</Template>
  <TotalTime>360</TotalTime>
  <Pages>6</Pages>
  <Words>1105</Words>
  <Characters>6303</Characters>
  <Application>Microsoft Office Word</Application>
  <DocSecurity>0</DocSecurity>
  <Lines>52</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OIC Smart Home Resource Specification</vt:lpstr>
      <vt:lpstr>OIC Core specification</vt:lpstr>
    </vt:vector>
  </TitlesOfParts>
  <Company>Samsung Electronics Corporation</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Blah Blah</dc:title>
  <dc:creator>Open Interconnect Consortium (OIC)</dc:creator>
  <cp:lastModifiedBy>Wouter van der Beek (wovander)</cp:lastModifiedBy>
  <cp:revision>20</cp:revision>
  <dcterms:created xsi:type="dcterms:W3CDTF">2014-11-28T11:41:00Z</dcterms:created>
  <dcterms:modified xsi:type="dcterms:W3CDTF">2016-11-22T15:33:00Z</dcterms:modified>
</cp:coreProperties>
</file>